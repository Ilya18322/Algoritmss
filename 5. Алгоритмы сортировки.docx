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60" w:rsidRPr="002B3760" w:rsidRDefault="002B3760" w:rsidP="00AF53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484702">
        <w:rPr>
          <w:rFonts w:eastAsia="Helvetica-Bold"/>
          <w:b/>
          <w:sz w:val="32"/>
          <w:szCs w:val="28"/>
        </w:rPr>
        <w:t>2</w:t>
      </w:r>
    </w:p>
    <w:p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:rsidR="00005F9B" w:rsidRPr="00AF5360" w:rsidRDefault="00484702" w:rsidP="00EF2A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Тема: «Алгоритмы сортировки</w:t>
      </w:r>
      <w:r w:rsidR="000739EB" w:rsidRPr="00AF5360">
        <w:rPr>
          <w:bCs/>
          <w:sz w:val="28"/>
          <w:szCs w:val="28"/>
        </w:rPr>
        <w:t>».</w:t>
      </w:r>
    </w:p>
    <w:p w:rsidR="000739EB" w:rsidRDefault="000739EB" w:rsidP="00EF2AE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F5360">
        <w:rPr>
          <w:bCs/>
          <w:sz w:val="28"/>
          <w:szCs w:val="28"/>
        </w:rPr>
        <w:t xml:space="preserve">Цель работы: изучить алгоритмы </w:t>
      </w:r>
      <w:r w:rsidR="00484702">
        <w:rPr>
          <w:bCs/>
          <w:sz w:val="28"/>
          <w:szCs w:val="28"/>
        </w:rPr>
        <w:t>сортировки</w:t>
      </w:r>
      <w:r w:rsidRPr="00AF5360">
        <w:rPr>
          <w:bCs/>
          <w:sz w:val="28"/>
          <w:szCs w:val="28"/>
        </w:rPr>
        <w:t>.</w:t>
      </w:r>
    </w:p>
    <w:p w:rsidR="00921736" w:rsidRDefault="00921736" w:rsidP="00EF2AE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921736" w:rsidRDefault="00921736" w:rsidP="0092173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Ход работы:</w:t>
      </w:r>
    </w:p>
    <w:p w:rsidR="00484702" w:rsidRDefault="00484702" w:rsidP="00EF2AEE">
      <w:pPr>
        <w:spacing w:line="360" w:lineRule="auto"/>
        <w:ind w:firstLine="709"/>
        <w:jc w:val="both"/>
        <w:rPr>
          <w:sz w:val="28"/>
        </w:rPr>
      </w:pPr>
      <w:r w:rsidRPr="00921736">
        <w:rPr>
          <w:b/>
          <w:sz w:val="28"/>
        </w:rPr>
        <w:t>Сортировка перемешивание</w:t>
      </w:r>
      <w:r w:rsidRPr="00484702">
        <w:rPr>
          <w:sz w:val="28"/>
        </w:rPr>
        <w:t xml:space="preserve">, или двунаправленная (англ. </w:t>
      </w:r>
      <w:proofErr w:type="spellStart"/>
      <w:r w:rsidRPr="00484702">
        <w:rPr>
          <w:sz w:val="28"/>
        </w:rPr>
        <w:t>Cocktail</w:t>
      </w:r>
      <w:proofErr w:type="spellEnd"/>
      <w:r w:rsidRPr="00484702">
        <w:rPr>
          <w:sz w:val="28"/>
        </w:rPr>
        <w:t xml:space="preserve"> </w:t>
      </w:r>
      <w:proofErr w:type="spellStart"/>
      <w:r w:rsidRPr="00484702">
        <w:rPr>
          <w:sz w:val="28"/>
        </w:rPr>
        <w:t>sort</w:t>
      </w:r>
      <w:proofErr w:type="spellEnd"/>
      <w:r w:rsidRPr="00484702">
        <w:rPr>
          <w:sz w:val="28"/>
        </w:rPr>
        <w:t>) — разновидность пузырьковой сортировки. Анализируя метод пузырьковой сорт</w:t>
      </w:r>
      <w:r w:rsidRPr="00484702">
        <w:rPr>
          <w:sz w:val="28"/>
        </w:rPr>
        <w:t>и</w:t>
      </w:r>
      <w:r w:rsidRPr="00484702">
        <w:rPr>
          <w:sz w:val="28"/>
        </w:rPr>
        <w:t>ровки, можно отметить два обстоятельства. Во-первых, если при движении по части массива перестановки не происходят, то эта часть массива уже отсортир</w:t>
      </w:r>
      <w:r w:rsidRPr="00484702">
        <w:rPr>
          <w:sz w:val="28"/>
        </w:rPr>
        <w:t>о</w:t>
      </w:r>
      <w:r w:rsidRPr="00484702">
        <w:rPr>
          <w:sz w:val="28"/>
        </w:rPr>
        <w:t>вана и, следовательно, её можно исключить из рассмотрения. Во-вторых, при движении от конца массива к началу минимальный элемент «всплывает» на пе</w:t>
      </w:r>
      <w:r w:rsidRPr="00484702">
        <w:rPr>
          <w:sz w:val="28"/>
        </w:rPr>
        <w:t>р</w:t>
      </w:r>
      <w:r w:rsidRPr="00484702">
        <w:rPr>
          <w:sz w:val="28"/>
        </w:rPr>
        <w:t>вую позицию, а максимальный элемент сдвигается только на одну позицию впр</w:t>
      </w:r>
      <w:r w:rsidRPr="00484702">
        <w:rPr>
          <w:sz w:val="28"/>
        </w:rPr>
        <w:t>а</w:t>
      </w:r>
      <w:r w:rsidRPr="00484702">
        <w:rPr>
          <w:sz w:val="28"/>
        </w:rPr>
        <w:t>во. Эти две идеи приводят к следующим модификациям в методе пузырьковой сортировки. Границы рабочей части массива (то есть части массива, где происх</w:t>
      </w:r>
      <w:r w:rsidRPr="00484702">
        <w:rPr>
          <w:sz w:val="28"/>
        </w:rPr>
        <w:t>о</w:t>
      </w:r>
      <w:r w:rsidRPr="00484702">
        <w:rPr>
          <w:sz w:val="28"/>
        </w:rPr>
        <w:t>дит движение) устанавливаются в месте последнего обмена на каждой итерации. Массив просматривается поочередно справа налево и слева направо</w:t>
      </w:r>
      <w:r>
        <w:rPr>
          <w:sz w:val="28"/>
        </w:rPr>
        <w:t>.</w:t>
      </w:r>
    </w:p>
    <w:p w:rsidR="00484702" w:rsidRPr="00484702" w:rsidRDefault="00484702" w:rsidP="00EF2AEE">
      <w:pPr>
        <w:spacing w:line="360" w:lineRule="auto"/>
        <w:ind w:firstLine="709"/>
        <w:jc w:val="both"/>
        <w:rPr>
          <w:rFonts w:eastAsia="Helvetica-Bold"/>
          <w:bCs/>
          <w:iCs/>
          <w:sz w:val="40"/>
          <w:szCs w:val="28"/>
        </w:rPr>
      </w:pPr>
      <w:r>
        <w:rPr>
          <w:sz w:val="28"/>
        </w:rPr>
        <w:t>Листинг 1.Сортировка перемешиван</w:t>
      </w:r>
      <w:r w:rsidR="00BF4DB8">
        <w:rPr>
          <w:sz w:val="28"/>
        </w:rPr>
        <w:t>ия</w:t>
      </w:r>
    </w:p>
    <w:p w:rsidR="003006F1" w:rsidRPr="0041090B" w:rsidRDefault="00484702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  <w:lang w:val="en-US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3317075" cy="27432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00" cy="274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10" w:rsidRDefault="0005551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:rsidR="00BF4DB8" w:rsidRDefault="00BF4DB8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:rsidR="00BF4DB8" w:rsidRDefault="00BF4DB8" w:rsidP="00053F39">
      <w:pPr>
        <w:spacing w:line="360" w:lineRule="auto"/>
        <w:ind w:right="301"/>
        <w:rPr>
          <w:color w:val="000000"/>
          <w:sz w:val="28"/>
          <w:szCs w:val="22"/>
        </w:rPr>
      </w:pPr>
    </w:p>
    <w:p w:rsidR="00AF5360" w:rsidRDefault="00BF4DB8" w:rsidP="00BF4DB8">
      <w:pPr>
        <w:spacing w:line="360" w:lineRule="auto"/>
        <w:ind w:right="301"/>
        <w:rPr>
          <w:color w:val="000000"/>
          <w:sz w:val="28"/>
          <w:szCs w:val="22"/>
        </w:rPr>
      </w:pPr>
      <w:r>
        <w:object w:dxaOrig="10344" w:dyaOrig="13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44.6pt" o:ole="">
            <v:imagedata r:id="rId9" o:title=""/>
          </v:shape>
          <o:OLEObject Type="Embed" ProgID="Visio.Drawing.11" ShapeID="_x0000_i1025" DrawAspect="Content" ObjectID="_1648562307" r:id="rId10"/>
        </w:object>
      </w:r>
    </w:p>
    <w:p w:rsidR="00AF5360" w:rsidRPr="00C97374" w:rsidRDefault="00BF4DB8" w:rsidP="00BF4DB8">
      <w:pPr>
        <w:spacing w:line="360" w:lineRule="auto"/>
        <w:ind w:right="301" w:firstLine="607"/>
        <w:jc w:val="center"/>
        <w:rPr>
          <w:b/>
          <w:color w:val="000000"/>
          <w:sz w:val="28"/>
          <w:szCs w:val="22"/>
        </w:rPr>
      </w:pPr>
      <w:r w:rsidRPr="00C97374">
        <w:rPr>
          <w:b/>
          <w:color w:val="000000"/>
          <w:sz w:val="28"/>
          <w:szCs w:val="22"/>
        </w:rPr>
        <w:t xml:space="preserve">Рис. </w:t>
      </w:r>
      <w:r w:rsidR="00C97374" w:rsidRPr="00C97374">
        <w:rPr>
          <w:b/>
          <w:color w:val="000000"/>
          <w:sz w:val="28"/>
          <w:szCs w:val="22"/>
        </w:rPr>
        <w:t>1</w:t>
      </w:r>
      <w:r w:rsidRPr="00C97374">
        <w:rPr>
          <w:b/>
          <w:color w:val="000000"/>
          <w:sz w:val="28"/>
          <w:szCs w:val="22"/>
        </w:rPr>
        <w:t xml:space="preserve"> Диаграмма деятельности сортировки перемешивания</w:t>
      </w:r>
    </w:p>
    <w:p w:rsidR="00BF4DB8" w:rsidRDefault="00AA303F" w:rsidP="00AA303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lastRenderedPageBreak/>
        <w:drawing>
          <wp:inline distT="0" distB="0" distL="0" distR="0">
            <wp:extent cx="5303448" cy="403307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66" cy="403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B8" w:rsidRDefault="00BF4DB8" w:rsidP="00AA303F">
      <w:pPr>
        <w:spacing w:line="360" w:lineRule="auto"/>
        <w:ind w:right="301"/>
        <w:rPr>
          <w:color w:val="000000"/>
          <w:sz w:val="28"/>
          <w:szCs w:val="22"/>
        </w:rPr>
      </w:pPr>
    </w:p>
    <w:p w:rsidR="006313A0" w:rsidRPr="00C97374" w:rsidRDefault="00BF4DB8" w:rsidP="006313A0">
      <w:pPr>
        <w:spacing w:line="360" w:lineRule="auto"/>
        <w:ind w:right="301" w:firstLine="607"/>
        <w:jc w:val="center"/>
        <w:rPr>
          <w:b/>
          <w:color w:val="000000"/>
          <w:sz w:val="28"/>
          <w:szCs w:val="22"/>
        </w:rPr>
      </w:pPr>
      <w:r w:rsidRPr="00C97374">
        <w:rPr>
          <w:b/>
          <w:color w:val="000000"/>
          <w:sz w:val="28"/>
          <w:szCs w:val="22"/>
        </w:rPr>
        <w:t xml:space="preserve">Рис. </w:t>
      </w:r>
      <w:r w:rsidR="00C97374" w:rsidRPr="00C97374">
        <w:rPr>
          <w:b/>
          <w:color w:val="000000"/>
          <w:sz w:val="28"/>
          <w:szCs w:val="22"/>
        </w:rPr>
        <w:t>2</w:t>
      </w:r>
      <w:r w:rsidR="006313A0" w:rsidRPr="00C97374">
        <w:rPr>
          <w:b/>
          <w:color w:val="000000"/>
          <w:sz w:val="28"/>
          <w:szCs w:val="22"/>
        </w:rPr>
        <w:t xml:space="preserve"> График </w:t>
      </w:r>
      <w:r w:rsidRPr="00C97374">
        <w:rPr>
          <w:b/>
          <w:color w:val="000000"/>
          <w:sz w:val="28"/>
          <w:szCs w:val="22"/>
        </w:rPr>
        <w:t xml:space="preserve">сортировки </w:t>
      </w:r>
      <w:r w:rsidR="00C97374">
        <w:rPr>
          <w:b/>
          <w:color w:val="000000"/>
          <w:sz w:val="28"/>
          <w:szCs w:val="22"/>
        </w:rPr>
        <w:t>перемешивания</w:t>
      </w: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053F39" w:rsidRDefault="00BF4DB8" w:rsidP="00BF4DB8">
      <w:pPr>
        <w:spacing w:line="360" w:lineRule="auto"/>
        <w:ind w:firstLine="709"/>
        <w:jc w:val="both"/>
        <w:rPr>
          <w:sz w:val="28"/>
        </w:rPr>
      </w:pPr>
      <w:r w:rsidRPr="00921736">
        <w:rPr>
          <w:b/>
          <w:sz w:val="28"/>
        </w:rPr>
        <w:t>С</w:t>
      </w:r>
      <w:r w:rsidR="00921736" w:rsidRPr="00921736">
        <w:rPr>
          <w:b/>
          <w:sz w:val="28"/>
        </w:rPr>
        <w:t>ортировка пузырько</w:t>
      </w:r>
      <w:r w:rsidRPr="00921736">
        <w:rPr>
          <w:b/>
          <w:sz w:val="28"/>
        </w:rPr>
        <w:t>м</w:t>
      </w:r>
      <w:r w:rsidRPr="00BF4DB8">
        <w:rPr>
          <w:sz w:val="28"/>
        </w:rPr>
        <w:t xml:space="preserve"> (англ. </w:t>
      </w:r>
      <w:proofErr w:type="spellStart"/>
      <w:r w:rsidRPr="00BF4DB8">
        <w:rPr>
          <w:sz w:val="28"/>
        </w:rPr>
        <w:t>bubble</w:t>
      </w:r>
      <w:proofErr w:type="spellEnd"/>
      <w:r w:rsidRPr="00BF4DB8">
        <w:rPr>
          <w:sz w:val="28"/>
        </w:rPr>
        <w:t xml:space="preserve"> </w:t>
      </w:r>
      <w:proofErr w:type="spellStart"/>
      <w:r w:rsidRPr="00BF4DB8">
        <w:rPr>
          <w:sz w:val="28"/>
        </w:rPr>
        <w:t>sort</w:t>
      </w:r>
      <w:proofErr w:type="spellEnd"/>
      <w:r w:rsidRPr="00BF4DB8">
        <w:rPr>
          <w:sz w:val="28"/>
        </w:rPr>
        <w:t>) — простой алгоритм сортиро</w:t>
      </w:r>
      <w:r w:rsidRPr="00BF4DB8">
        <w:rPr>
          <w:sz w:val="28"/>
        </w:rPr>
        <w:t>в</w:t>
      </w:r>
      <w:r w:rsidRPr="00BF4DB8">
        <w:rPr>
          <w:sz w:val="28"/>
        </w:rPr>
        <w:t>ки. Для понимания и реализации этот алгоритм — простейший, но эффективен он лишь для небольших массивов. Сложность алгоритма: O(n2</w:t>
      </w:r>
      <w:proofErr w:type="gramStart"/>
      <w:r w:rsidRPr="00BF4DB8">
        <w:rPr>
          <w:sz w:val="28"/>
        </w:rPr>
        <w:t xml:space="preserve"> )</w:t>
      </w:r>
      <w:proofErr w:type="gramEnd"/>
      <w:r w:rsidRPr="00BF4DB8">
        <w:rPr>
          <w:sz w:val="28"/>
        </w:rPr>
        <w:t>. 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сортировки. В то же время метод сортировки обменами лежит в основе некоторых более совершенных алг</w:t>
      </w:r>
      <w:r w:rsidRPr="00BF4DB8">
        <w:rPr>
          <w:sz w:val="28"/>
        </w:rPr>
        <w:t>о</w:t>
      </w:r>
      <w:r w:rsidRPr="00BF4DB8">
        <w:rPr>
          <w:sz w:val="28"/>
        </w:rPr>
        <w:t xml:space="preserve">ритмов, таких как </w:t>
      </w:r>
      <w:proofErr w:type="spellStart"/>
      <w:r w:rsidRPr="00BF4DB8">
        <w:rPr>
          <w:sz w:val="28"/>
        </w:rPr>
        <w:t>шейкерная</w:t>
      </w:r>
      <w:proofErr w:type="spellEnd"/>
      <w:r w:rsidRPr="00BF4DB8">
        <w:rPr>
          <w:sz w:val="28"/>
        </w:rPr>
        <w:t xml:space="preserve"> сортировка, пирамидальная сортировка и быстрая сортировка.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</w:t>
      </w:r>
      <w:r w:rsidRPr="00BF4DB8">
        <w:rPr>
          <w:sz w:val="28"/>
        </w:rPr>
        <w:t>и</w:t>
      </w:r>
      <w:r w:rsidRPr="00BF4DB8">
        <w:rPr>
          <w:sz w:val="28"/>
        </w:rPr>
        <w:t xml:space="preserve">ву повторяются 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</w:t>
      </w:r>
      <w:r w:rsidR="00053F39">
        <w:rPr>
          <w:sz w:val="28"/>
        </w:rPr>
        <w:t>масс</w:t>
      </w:r>
    </w:p>
    <w:p w:rsidR="00BF4DB8" w:rsidRDefault="00BF4DB8" w:rsidP="00BF4DB8">
      <w:pPr>
        <w:spacing w:line="360" w:lineRule="auto"/>
        <w:ind w:firstLine="709"/>
        <w:jc w:val="both"/>
        <w:rPr>
          <w:sz w:val="28"/>
        </w:rPr>
      </w:pPr>
      <w:proofErr w:type="gramStart"/>
      <w:r w:rsidRPr="00BF4DB8">
        <w:rPr>
          <w:sz w:val="28"/>
        </w:rPr>
        <w:lastRenderedPageBreak/>
        <w:t>сива</w:t>
      </w:r>
      <w:proofErr w:type="gramEnd"/>
      <w:r w:rsidRPr="00BF4DB8">
        <w:rPr>
          <w:sz w:val="28"/>
        </w:rPr>
        <w:t xml:space="preserve"> ставится на своё место в конце массива рядом с предыдущим «на</w:t>
      </w:r>
      <w:r w:rsidRPr="00BF4DB8">
        <w:rPr>
          <w:sz w:val="28"/>
        </w:rPr>
        <w:t>и</w:t>
      </w:r>
      <w:r w:rsidRPr="00BF4DB8">
        <w:rPr>
          <w:sz w:val="28"/>
        </w:rPr>
        <w:t>большим элементом», а наименьший элемент перемещается на одну позицию к началу ма</w:t>
      </w:r>
      <w:r w:rsidRPr="00BF4DB8">
        <w:rPr>
          <w:sz w:val="28"/>
        </w:rPr>
        <w:t>с</w:t>
      </w:r>
      <w:r w:rsidRPr="00BF4DB8">
        <w:rPr>
          <w:sz w:val="28"/>
        </w:rPr>
        <w:t>сива («всплывает» до нужной позиции, как пузырёк в воде — отсюда и название алгоритма). Сложность: O(n2</w:t>
      </w:r>
      <w:proofErr w:type="gramStart"/>
      <w:r w:rsidRPr="00BF4DB8">
        <w:rPr>
          <w:sz w:val="28"/>
        </w:rPr>
        <w:t xml:space="preserve"> )</w:t>
      </w:r>
      <w:proofErr w:type="gramEnd"/>
      <w:r w:rsidRPr="00BF4DB8">
        <w:rPr>
          <w:sz w:val="28"/>
        </w:rPr>
        <w:t>.</w:t>
      </w:r>
    </w:p>
    <w:p w:rsidR="00BF4DB8" w:rsidRDefault="00BF4DB8" w:rsidP="00BF4D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C97374">
        <w:rPr>
          <w:sz w:val="28"/>
        </w:rPr>
        <w:t>2. Пузырьковая сортировка</w:t>
      </w:r>
    </w:p>
    <w:p w:rsidR="00C97374" w:rsidRDefault="00C97374" w:rsidP="00C97374">
      <w:pPr>
        <w:spacing w:line="360" w:lineRule="auto"/>
        <w:ind w:firstLine="709"/>
        <w:jc w:val="center"/>
        <w:rPr>
          <w:color w:val="000000"/>
          <w:sz w:val="40"/>
          <w:szCs w:val="22"/>
        </w:rPr>
      </w:pPr>
      <w:r>
        <w:rPr>
          <w:noProof/>
          <w:color w:val="000000"/>
          <w:sz w:val="40"/>
          <w:szCs w:val="22"/>
        </w:rPr>
        <w:drawing>
          <wp:inline distT="0" distB="0" distL="0" distR="0">
            <wp:extent cx="3295596" cy="2915729"/>
            <wp:effectExtent l="19050" t="0" r="5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74" cy="291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74" w:rsidRDefault="00C97374" w:rsidP="00C97374">
      <w:pPr>
        <w:spacing w:line="360" w:lineRule="auto"/>
        <w:ind w:firstLine="709"/>
        <w:jc w:val="center"/>
        <w:rPr>
          <w:color w:val="000000"/>
          <w:sz w:val="40"/>
          <w:szCs w:val="22"/>
        </w:rPr>
      </w:pPr>
    </w:p>
    <w:p w:rsidR="00C97374" w:rsidRDefault="00053F39" w:rsidP="00C97374">
      <w:pPr>
        <w:spacing w:line="360" w:lineRule="auto"/>
        <w:ind w:firstLine="709"/>
        <w:jc w:val="center"/>
      </w:pPr>
      <w:r>
        <w:object w:dxaOrig="6220" w:dyaOrig="8739">
          <v:shape id="_x0000_i1026" type="#_x0000_t75" style="width:287.3pt;height:372.9pt" o:ole="">
            <v:imagedata r:id="rId13" o:title=""/>
          </v:shape>
          <o:OLEObject Type="Embed" ProgID="Visio.Drawing.11" ShapeID="_x0000_i1026" DrawAspect="Content" ObjectID="_1648562308" r:id="rId14"/>
        </w:object>
      </w:r>
    </w:p>
    <w:p w:rsidR="00C97374" w:rsidRPr="00C97374" w:rsidRDefault="00C97374" w:rsidP="00C97374">
      <w:pPr>
        <w:spacing w:line="360" w:lineRule="auto"/>
        <w:ind w:firstLine="709"/>
        <w:jc w:val="center"/>
        <w:rPr>
          <w:b/>
          <w:sz w:val="28"/>
        </w:rPr>
      </w:pPr>
      <w:r w:rsidRPr="00C97374">
        <w:rPr>
          <w:b/>
          <w:sz w:val="28"/>
        </w:rPr>
        <w:t>Рис.3 Диаграмма деятельности пузырьковой сортировки</w:t>
      </w:r>
    </w:p>
    <w:p w:rsidR="00C97374" w:rsidRDefault="00AA303F" w:rsidP="00053F39">
      <w:pPr>
        <w:spacing w:line="360" w:lineRule="auto"/>
        <w:jc w:val="center"/>
        <w:rPr>
          <w:color w:val="000000"/>
          <w:sz w:val="40"/>
          <w:szCs w:val="22"/>
        </w:rPr>
      </w:pPr>
      <w:r>
        <w:rPr>
          <w:noProof/>
          <w:color w:val="000000"/>
          <w:sz w:val="40"/>
          <w:szCs w:val="22"/>
        </w:rPr>
        <w:drawing>
          <wp:inline distT="0" distB="0" distL="0" distR="0">
            <wp:extent cx="4665094" cy="3455279"/>
            <wp:effectExtent l="19050" t="0" r="2156" b="0"/>
            <wp:docPr id="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57" cy="345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74" w:rsidRDefault="00C97374" w:rsidP="00C97374">
      <w:pPr>
        <w:spacing w:line="360" w:lineRule="auto"/>
        <w:ind w:firstLine="709"/>
        <w:jc w:val="center"/>
        <w:rPr>
          <w:b/>
          <w:color w:val="000000"/>
          <w:sz w:val="28"/>
          <w:szCs w:val="22"/>
        </w:rPr>
      </w:pPr>
      <w:r w:rsidRPr="00C97374">
        <w:rPr>
          <w:b/>
          <w:color w:val="000000"/>
          <w:sz w:val="28"/>
          <w:szCs w:val="22"/>
        </w:rPr>
        <w:t>Рис.4 График пузырьковой сортировки</w:t>
      </w:r>
    </w:p>
    <w:p w:rsidR="00C97374" w:rsidRDefault="00C97374" w:rsidP="00C97374">
      <w:pPr>
        <w:spacing w:line="360" w:lineRule="auto"/>
        <w:ind w:firstLine="709"/>
        <w:jc w:val="center"/>
        <w:rPr>
          <w:b/>
          <w:color w:val="000000"/>
          <w:sz w:val="28"/>
          <w:szCs w:val="22"/>
        </w:rPr>
      </w:pPr>
    </w:p>
    <w:p w:rsidR="00C97374" w:rsidRPr="00921736" w:rsidRDefault="00C97374" w:rsidP="00C97374">
      <w:pPr>
        <w:spacing w:line="360" w:lineRule="auto"/>
        <w:ind w:firstLine="709"/>
        <w:jc w:val="both"/>
        <w:rPr>
          <w:sz w:val="28"/>
        </w:rPr>
      </w:pPr>
      <w:r w:rsidRPr="00921736">
        <w:rPr>
          <w:b/>
          <w:sz w:val="28"/>
        </w:rPr>
        <w:lastRenderedPageBreak/>
        <w:t>Сортировка вставками</w:t>
      </w:r>
      <w:r w:rsidRPr="00921736">
        <w:rPr>
          <w:sz w:val="28"/>
        </w:rPr>
        <w:t xml:space="preserve"> (англ. </w:t>
      </w:r>
      <w:proofErr w:type="spellStart"/>
      <w:r w:rsidRPr="00921736">
        <w:rPr>
          <w:sz w:val="28"/>
        </w:rPr>
        <w:t>Insertion</w:t>
      </w:r>
      <w:proofErr w:type="spellEnd"/>
      <w:r w:rsidRPr="00921736">
        <w:rPr>
          <w:sz w:val="28"/>
        </w:rPr>
        <w:t xml:space="preserve"> </w:t>
      </w:r>
      <w:proofErr w:type="spellStart"/>
      <w:r w:rsidRPr="00921736">
        <w:rPr>
          <w:sz w:val="28"/>
        </w:rPr>
        <w:t>sort</w:t>
      </w:r>
      <w:proofErr w:type="spellEnd"/>
      <w:r w:rsidRPr="00921736">
        <w:rPr>
          <w:sz w:val="28"/>
        </w:rPr>
        <w:t>) — алгоритм сортировки, в к</w:t>
      </w:r>
      <w:r w:rsidRPr="00921736">
        <w:rPr>
          <w:sz w:val="28"/>
        </w:rPr>
        <w:t>о</w:t>
      </w:r>
      <w:r w:rsidRPr="00921736">
        <w:rPr>
          <w:sz w:val="28"/>
        </w:rPr>
        <w:t>тором элементы входной последовательности просматриваются по одному, и к</w:t>
      </w:r>
      <w:r w:rsidRPr="00921736">
        <w:rPr>
          <w:sz w:val="28"/>
        </w:rPr>
        <w:t>а</w:t>
      </w:r>
      <w:r w:rsidRPr="00921736">
        <w:rPr>
          <w:sz w:val="28"/>
        </w:rPr>
        <w:t>ждый новый поступивший элемент размещается в подходящее место среди ранее упорядоченных элементов. Вычислительная сложность — 0(n2</w:t>
      </w:r>
      <w:proofErr w:type="gramStart"/>
      <w:r w:rsidRPr="00921736">
        <w:rPr>
          <w:sz w:val="28"/>
        </w:rPr>
        <w:t xml:space="preserve"> )</w:t>
      </w:r>
      <w:proofErr w:type="gramEnd"/>
      <w:r w:rsidRPr="00921736">
        <w:rPr>
          <w:sz w:val="28"/>
        </w:rPr>
        <w:t>. Время выполн</w:t>
      </w:r>
      <w:r w:rsidRPr="00921736">
        <w:rPr>
          <w:sz w:val="28"/>
        </w:rPr>
        <w:t>е</w:t>
      </w:r>
      <w:r w:rsidRPr="00921736">
        <w:rPr>
          <w:sz w:val="28"/>
        </w:rPr>
        <w:t>ния алгоритма зависит от входных данных: чем большее множество нужно отсо</w:t>
      </w:r>
      <w:r w:rsidRPr="00921736">
        <w:rPr>
          <w:sz w:val="28"/>
        </w:rPr>
        <w:t>р</w:t>
      </w:r>
      <w:r w:rsidRPr="00921736">
        <w:rPr>
          <w:sz w:val="28"/>
        </w:rPr>
        <w:t>тировать, тем большее время потребуется для выполнения сортировки. Также на время выполнения влияет исходная упорядоченность массива. Время работы а</w:t>
      </w:r>
      <w:r w:rsidRPr="00921736">
        <w:rPr>
          <w:sz w:val="28"/>
        </w:rPr>
        <w:t>л</w:t>
      </w:r>
      <w:r w:rsidRPr="00921736">
        <w:rPr>
          <w:sz w:val="28"/>
        </w:rPr>
        <w:t>горитма для различных входных данных одинакового размера зависит от элеме</w:t>
      </w:r>
      <w:r w:rsidRPr="00921736">
        <w:rPr>
          <w:sz w:val="28"/>
        </w:rPr>
        <w:t>н</w:t>
      </w:r>
      <w:r w:rsidRPr="00921736">
        <w:rPr>
          <w:sz w:val="28"/>
        </w:rPr>
        <w:t>тарных операций, или шагов, которые потребуется выполнить. Временная сло</w:t>
      </w:r>
      <w:r w:rsidRPr="00921736">
        <w:rPr>
          <w:sz w:val="28"/>
        </w:rPr>
        <w:t>ж</w:t>
      </w:r>
      <w:r w:rsidRPr="00921736">
        <w:rPr>
          <w:sz w:val="28"/>
        </w:rPr>
        <w:t>ность алгоритма — 0(n2</w:t>
      </w:r>
      <w:proofErr w:type="gramStart"/>
      <w:r w:rsidRPr="00921736">
        <w:rPr>
          <w:sz w:val="28"/>
        </w:rPr>
        <w:t xml:space="preserve"> )</w:t>
      </w:r>
      <w:proofErr w:type="gramEnd"/>
      <w:r w:rsidRPr="00921736">
        <w:rPr>
          <w:sz w:val="28"/>
        </w:rPr>
        <w:t>. Однако</w:t>
      </w:r>
      <w:proofErr w:type="gramStart"/>
      <w:r w:rsidRPr="00921736">
        <w:rPr>
          <w:sz w:val="28"/>
        </w:rPr>
        <w:t>,</w:t>
      </w:r>
      <w:proofErr w:type="gramEnd"/>
      <w:r w:rsidRPr="00921736">
        <w:rPr>
          <w:sz w:val="28"/>
        </w:rPr>
        <w:t xml:space="preserve"> из-за константных множителей и членов более низкого порядка алгоритм с более выс</w:t>
      </w:r>
      <w:r w:rsidRPr="00921736">
        <w:rPr>
          <w:sz w:val="28"/>
        </w:rPr>
        <w:t>о</w:t>
      </w:r>
      <w:r w:rsidRPr="00921736">
        <w:rPr>
          <w:sz w:val="28"/>
        </w:rPr>
        <w:t>ким порядком роста может выполняться для небольших входных данных быстрее, чем алгоритм с более низким порядком роста.</w:t>
      </w:r>
    </w:p>
    <w:p w:rsidR="00C97374" w:rsidRPr="00921736" w:rsidRDefault="00C97374" w:rsidP="00C97374">
      <w:pPr>
        <w:spacing w:line="360" w:lineRule="auto"/>
        <w:ind w:firstLine="709"/>
        <w:jc w:val="both"/>
        <w:rPr>
          <w:sz w:val="28"/>
        </w:rPr>
      </w:pPr>
      <w:r w:rsidRPr="00921736">
        <w:rPr>
          <w:sz w:val="28"/>
        </w:rPr>
        <w:t>Листинг 3. Сортировка вставками</w:t>
      </w:r>
    </w:p>
    <w:p w:rsidR="00C97374" w:rsidRDefault="00C97374" w:rsidP="00C97374">
      <w:pPr>
        <w:spacing w:line="360" w:lineRule="auto"/>
        <w:ind w:firstLine="709"/>
        <w:jc w:val="center"/>
        <w:rPr>
          <w:b/>
          <w:color w:val="000000"/>
          <w:sz w:val="44"/>
          <w:szCs w:val="22"/>
        </w:rPr>
      </w:pPr>
      <w:r>
        <w:rPr>
          <w:b/>
          <w:noProof/>
          <w:color w:val="000000"/>
          <w:sz w:val="44"/>
          <w:szCs w:val="22"/>
        </w:rPr>
        <w:drawing>
          <wp:inline distT="0" distB="0" distL="0" distR="0">
            <wp:extent cx="2790825" cy="357187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74" w:rsidRDefault="00C97374" w:rsidP="00C97374">
      <w:pPr>
        <w:spacing w:line="360" w:lineRule="auto"/>
        <w:ind w:firstLine="709"/>
        <w:jc w:val="center"/>
        <w:rPr>
          <w:b/>
          <w:color w:val="000000"/>
          <w:sz w:val="44"/>
          <w:szCs w:val="22"/>
        </w:rPr>
      </w:pPr>
    </w:p>
    <w:p w:rsidR="00C97374" w:rsidRDefault="00053F39" w:rsidP="00C97374">
      <w:pPr>
        <w:spacing w:line="360" w:lineRule="auto"/>
        <w:ind w:firstLine="709"/>
        <w:jc w:val="center"/>
      </w:pPr>
      <w:r>
        <w:object w:dxaOrig="6955" w:dyaOrig="8887">
          <v:shape id="_x0000_i1027" type="#_x0000_t75" style="width:308.4pt;height:393.95pt" o:ole="">
            <v:imagedata r:id="rId17" o:title=""/>
          </v:shape>
          <o:OLEObject Type="Embed" ProgID="Visio.Drawing.11" ShapeID="_x0000_i1027" DrawAspect="Content" ObjectID="_1648562309" r:id="rId18"/>
        </w:object>
      </w:r>
    </w:p>
    <w:p w:rsidR="00C97374" w:rsidRDefault="00C97374" w:rsidP="00C97374">
      <w:pPr>
        <w:spacing w:line="360" w:lineRule="auto"/>
        <w:ind w:firstLine="709"/>
        <w:jc w:val="center"/>
        <w:rPr>
          <w:b/>
          <w:sz w:val="28"/>
        </w:rPr>
      </w:pPr>
      <w:r w:rsidRPr="00C97374">
        <w:rPr>
          <w:b/>
          <w:sz w:val="28"/>
        </w:rPr>
        <w:t xml:space="preserve">Рис.5 Диаграмма деятельности сортировки вставками </w:t>
      </w:r>
    </w:p>
    <w:p w:rsidR="00C97374" w:rsidRDefault="00AA303F" w:rsidP="00053F39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08378" cy="3372928"/>
            <wp:effectExtent l="19050" t="0" r="6472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76" cy="337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374" w:rsidRDefault="00C97374" w:rsidP="00C97374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Рис.6 График сортировки вставками</w:t>
      </w:r>
    </w:p>
    <w:p w:rsidR="00C97374" w:rsidRPr="00C97374" w:rsidRDefault="00C97374" w:rsidP="00C97374">
      <w:pPr>
        <w:spacing w:line="360" w:lineRule="auto"/>
        <w:ind w:firstLine="709"/>
        <w:jc w:val="center"/>
        <w:rPr>
          <w:b/>
          <w:sz w:val="28"/>
        </w:rPr>
      </w:pP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b/>
          <w:sz w:val="28"/>
        </w:rPr>
        <w:t>Сортировка выбором</w:t>
      </w:r>
      <w:r w:rsidRPr="00C97374">
        <w:rPr>
          <w:sz w:val="28"/>
        </w:rPr>
        <w:t xml:space="preserve"> (</w:t>
      </w:r>
      <w:proofErr w:type="spellStart"/>
      <w:r w:rsidRPr="00C97374">
        <w:rPr>
          <w:sz w:val="28"/>
        </w:rPr>
        <w:t>Selection</w:t>
      </w:r>
      <w:proofErr w:type="spellEnd"/>
      <w:r w:rsidRPr="00C97374">
        <w:rPr>
          <w:sz w:val="28"/>
        </w:rPr>
        <w:t xml:space="preserve"> </w:t>
      </w:r>
      <w:proofErr w:type="spellStart"/>
      <w:r w:rsidRPr="00C97374">
        <w:rPr>
          <w:sz w:val="28"/>
        </w:rPr>
        <w:t>sort</w:t>
      </w:r>
      <w:proofErr w:type="spellEnd"/>
      <w:r w:rsidRPr="00C97374">
        <w:rPr>
          <w:sz w:val="28"/>
        </w:rPr>
        <w:t xml:space="preserve">) — алгоритм сортировки. Может быть как </w:t>
      </w:r>
      <w:proofErr w:type="gramStart"/>
      <w:r w:rsidRPr="00C97374">
        <w:rPr>
          <w:sz w:val="28"/>
        </w:rPr>
        <w:t>устойчивый</w:t>
      </w:r>
      <w:proofErr w:type="gramEnd"/>
      <w:r w:rsidRPr="00C97374">
        <w:rPr>
          <w:sz w:val="28"/>
        </w:rPr>
        <w:t xml:space="preserve">, так и неустойчивый. На массиве из </w:t>
      </w:r>
      <w:proofErr w:type="spellStart"/>
      <w:r w:rsidRPr="00C97374">
        <w:rPr>
          <w:sz w:val="28"/>
        </w:rPr>
        <w:t>n</w:t>
      </w:r>
      <w:proofErr w:type="spellEnd"/>
      <w:r w:rsidRPr="00C97374">
        <w:rPr>
          <w:sz w:val="28"/>
        </w:rPr>
        <w:t xml:space="preserve"> элементов имеет время выпо</w:t>
      </w:r>
      <w:r w:rsidRPr="00C97374">
        <w:rPr>
          <w:sz w:val="28"/>
        </w:rPr>
        <w:t>л</w:t>
      </w:r>
      <w:r w:rsidRPr="00C97374">
        <w:rPr>
          <w:sz w:val="28"/>
        </w:rPr>
        <w:t>нения в худшем, среднем и лучшем случае Θ(n2</w:t>
      </w:r>
      <w:proofErr w:type="gramStart"/>
      <w:r w:rsidRPr="00C97374">
        <w:rPr>
          <w:sz w:val="28"/>
        </w:rPr>
        <w:t xml:space="preserve"> )</w:t>
      </w:r>
      <w:proofErr w:type="gramEnd"/>
      <w:r w:rsidRPr="00C97374">
        <w:rPr>
          <w:sz w:val="28"/>
        </w:rPr>
        <w:t>, предполагая что сравнения д</w:t>
      </w:r>
      <w:r w:rsidRPr="00C97374">
        <w:rPr>
          <w:sz w:val="28"/>
        </w:rPr>
        <w:t>е</w:t>
      </w:r>
      <w:r w:rsidRPr="00C97374">
        <w:rPr>
          <w:sz w:val="28"/>
        </w:rPr>
        <w:t xml:space="preserve">лаются за постоянное время. Наихудший случай: 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 xml:space="preserve">Число сравнений в теле цикла равно (N-1)*N/2. 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>Число сравнений в заголовках циклов (N-1)*N/2.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 xml:space="preserve"> Число сравнений перед операцией обмена N-1. 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 xml:space="preserve">Суммарное число сравнений N2−1. 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>Число обменов N-1.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 xml:space="preserve"> Наилучший случай: </w:t>
      </w:r>
    </w:p>
    <w:p w:rsidR="00921736" w:rsidRDefault="00C97374" w:rsidP="00C97374">
      <w:pPr>
        <w:spacing w:line="360" w:lineRule="auto"/>
        <w:jc w:val="both"/>
        <w:rPr>
          <w:sz w:val="28"/>
        </w:rPr>
      </w:pPr>
      <w:r w:rsidRPr="00C97374">
        <w:rPr>
          <w:sz w:val="28"/>
        </w:rPr>
        <w:t xml:space="preserve">Время сортировки 10000 коротких целых чисел на одном и том же программно-аппаратном комплексе сортировкой выбором составило ≈40сек., а ещё более улучшенной сортировкой пузырьком ≈30сек. </w:t>
      </w:r>
    </w:p>
    <w:p w:rsidR="00921736" w:rsidRDefault="00C97374" w:rsidP="00921736">
      <w:pPr>
        <w:spacing w:line="360" w:lineRule="auto"/>
        <w:ind w:firstLine="709"/>
        <w:jc w:val="both"/>
        <w:rPr>
          <w:sz w:val="28"/>
        </w:rPr>
      </w:pPr>
      <w:r w:rsidRPr="00C97374">
        <w:rPr>
          <w:sz w:val="28"/>
        </w:rPr>
        <w:t xml:space="preserve">Пирамидальная сортировка сильно улучшает базовый алгоритм, используя структуру данных «куча» для ускорения нахождения и удаления минимального элемента. </w:t>
      </w:r>
    </w:p>
    <w:p w:rsidR="000E1B21" w:rsidRDefault="00C97374" w:rsidP="00921736">
      <w:pPr>
        <w:spacing w:line="360" w:lineRule="auto"/>
        <w:ind w:firstLine="709"/>
        <w:jc w:val="both"/>
        <w:rPr>
          <w:sz w:val="28"/>
        </w:rPr>
      </w:pPr>
      <w:r w:rsidRPr="00C97374">
        <w:rPr>
          <w:sz w:val="28"/>
        </w:rPr>
        <w:t>Существует также двунаправленный вариант сортировки методом выбора, в котором на каждом проходе отыскиваются и устанавливаются на свои места и минимальное, и максимальное значения.</w:t>
      </w:r>
    </w:p>
    <w:p w:rsidR="00921736" w:rsidRDefault="00921736" w:rsidP="0092173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4.Сортировка выбором</w:t>
      </w:r>
    </w:p>
    <w:p w:rsidR="00921736" w:rsidRDefault="00921736" w:rsidP="00921736">
      <w:pPr>
        <w:spacing w:line="360" w:lineRule="auto"/>
        <w:ind w:firstLine="709"/>
        <w:jc w:val="center"/>
        <w:rPr>
          <w:color w:val="000000"/>
          <w:sz w:val="40"/>
          <w:szCs w:val="22"/>
        </w:rPr>
      </w:pPr>
      <w:r>
        <w:rPr>
          <w:noProof/>
          <w:color w:val="000000"/>
          <w:sz w:val="40"/>
          <w:szCs w:val="22"/>
        </w:rPr>
        <w:drawing>
          <wp:inline distT="0" distB="0" distL="0" distR="0">
            <wp:extent cx="2562525" cy="2622431"/>
            <wp:effectExtent l="19050" t="0" r="92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05" cy="262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36" w:rsidRDefault="00921736" w:rsidP="00921736">
      <w:pPr>
        <w:spacing w:line="360" w:lineRule="auto"/>
        <w:ind w:firstLine="709"/>
      </w:pPr>
      <w:r>
        <w:object w:dxaOrig="8627" w:dyaOrig="15134">
          <v:shape id="_x0000_i1028" type="#_x0000_t75" style="width:393.95pt;height:691.45pt" o:ole="">
            <v:imagedata r:id="rId21" o:title=""/>
          </v:shape>
          <o:OLEObject Type="Embed" ProgID="Visio.Drawing.11" ShapeID="_x0000_i1028" DrawAspect="Content" ObjectID="_1648562310" r:id="rId22"/>
        </w:object>
      </w:r>
    </w:p>
    <w:p w:rsidR="00921736" w:rsidRDefault="00921736" w:rsidP="00921736">
      <w:pPr>
        <w:spacing w:line="360" w:lineRule="auto"/>
        <w:ind w:firstLine="709"/>
        <w:jc w:val="center"/>
        <w:rPr>
          <w:b/>
          <w:sz w:val="28"/>
        </w:rPr>
      </w:pPr>
      <w:r w:rsidRPr="00921736">
        <w:rPr>
          <w:b/>
          <w:sz w:val="28"/>
        </w:rPr>
        <w:t>Рис.7 Диаграмма деятельности сортировки выбором</w:t>
      </w:r>
    </w:p>
    <w:p w:rsidR="00AA303F" w:rsidRDefault="00AA303F" w:rsidP="00AA303F">
      <w:pPr>
        <w:spacing w:line="36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047105" cy="448564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36" w:rsidRPr="00921736" w:rsidRDefault="00921736" w:rsidP="00921736">
      <w:pPr>
        <w:spacing w:line="360" w:lineRule="auto"/>
        <w:ind w:firstLine="709"/>
        <w:jc w:val="center"/>
        <w:rPr>
          <w:b/>
          <w:color w:val="000000"/>
          <w:sz w:val="52"/>
          <w:szCs w:val="22"/>
        </w:rPr>
      </w:pPr>
      <w:r>
        <w:rPr>
          <w:b/>
          <w:sz w:val="28"/>
        </w:rPr>
        <w:t>Рис.8 График сортировки выбором</w:t>
      </w:r>
    </w:p>
    <w:p w:rsidR="002B3760" w:rsidRPr="009E08B3" w:rsidRDefault="00AC4EDC" w:rsidP="00C97374">
      <w:pPr>
        <w:spacing w:line="360" w:lineRule="auto"/>
        <w:jc w:val="both"/>
        <w:rPr>
          <w:sz w:val="28"/>
        </w:rPr>
      </w:pPr>
      <w:r w:rsidRPr="009E08B3">
        <w:rPr>
          <w:sz w:val="28"/>
        </w:rPr>
        <w:t>Вывод: в ходе выполнения работ</w:t>
      </w:r>
      <w:r w:rsidR="009E08B3" w:rsidRPr="009E08B3">
        <w:rPr>
          <w:sz w:val="28"/>
        </w:rPr>
        <w:t xml:space="preserve">ы были изучены алгоритмы </w:t>
      </w:r>
      <w:r w:rsidR="00921736">
        <w:rPr>
          <w:sz w:val="28"/>
        </w:rPr>
        <w:t>сортировки</w:t>
      </w:r>
      <w:r w:rsidR="009E08B3" w:rsidRPr="009E08B3">
        <w:rPr>
          <w:sz w:val="28"/>
        </w:rPr>
        <w:t>:</w:t>
      </w:r>
      <w:r w:rsidR="00921736">
        <w:rPr>
          <w:sz w:val="28"/>
        </w:rPr>
        <w:t xml:space="preserve"> сорт</w:t>
      </w:r>
      <w:r w:rsidR="00921736">
        <w:rPr>
          <w:sz w:val="28"/>
        </w:rPr>
        <w:t>и</w:t>
      </w:r>
      <w:r w:rsidR="00921736">
        <w:rPr>
          <w:sz w:val="28"/>
        </w:rPr>
        <w:t>ровка перемешивания, пузырьковая, выбором и сортировка вставками</w:t>
      </w:r>
      <w:proofErr w:type="gramStart"/>
      <w:r w:rsidR="00053F39">
        <w:rPr>
          <w:sz w:val="28"/>
        </w:rPr>
        <w:t xml:space="preserve"> </w:t>
      </w:r>
      <w:r w:rsidR="009E08B3">
        <w:rPr>
          <w:sz w:val="28"/>
        </w:rPr>
        <w:t>,</w:t>
      </w:r>
      <w:proofErr w:type="gramEnd"/>
      <w:r w:rsidR="009E08B3">
        <w:rPr>
          <w:sz w:val="28"/>
        </w:rPr>
        <w:t xml:space="preserve"> а так же построены диаграммы деятельности</w:t>
      </w:r>
      <w:r w:rsidR="00921736">
        <w:rPr>
          <w:sz w:val="28"/>
        </w:rPr>
        <w:t xml:space="preserve"> каждой из сортировок</w:t>
      </w:r>
      <w:r w:rsidR="009E08B3">
        <w:rPr>
          <w:sz w:val="28"/>
        </w:rPr>
        <w:t>.</w:t>
      </w:r>
    </w:p>
    <w:p w:rsidR="009E08B3" w:rsidRPr="000739EB" w:rsidRDefault="009E08B3" w:rsidP="00C97374">
      <w:pPr>
        <w:spacing w:line="360" w:lineRule="auto"/>
        <w:jc w:val="both"/>
        <w:rPr>
          <w:rFonts w:eastAsia="Helvetica-Bold"/>
          <w:sz w:val="28"/>
          <w:szCs w:val="28"/>
        </w:rPr>
      </w:pPr>
    </w:p>
    <w:sectPr w:rsidR="009E08B3" w:rsidRPr="000739EB" w:rsidSect="00207F1E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F61" w:rsidRDefault="00337F61">
      <w:r>
        <w:separator/>
      </w:r>
    </w:p>
  </w:endnote>
  <w:endnote w:type="continuationSeparator" w:id="0">
    <w:p w:rsidR="00337F61" w:rsidRDefault="00337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B35AC0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5" o:spid="_x0000_s4162" type="#_x0000_t202" style="position:absolute;margin-left:175.9pt;margin-top:-8.9pt;width:293.85pt;height:31.6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<v:textbox>
            <w:txbxContent>
              <w:p w:rsidR="00000C25" w:rsidRDefault="00000C25" w:rsidP="00524D32">
                <w:pPr>
                  <w:pStyle w:val="a7"/>
                </w:pPr>
                <w:r>
                  <w:rPr>
                    <w:szCs w:val="28"/>
                  </w:rPr>
                  <w:t xml:space="preserve">     </w:t>
                </w:r>
                <w:r w:rsidR="00AF5360">
                  <w:rPr>
                    <w:sz w:val="36"/>
                  </w:rPr>
                  <w:t>АиСД.09.03.02.06</w:t>
                </w:r>
                <w:r w:rsidR="00EF2AEE">
                  <w:rPr>
                    <w:sz w:val="36"/>
                  </w:rPr>
                  <w:t xml:space="preserve">0000 </w:t>
                </w:r>
                <w:proofErr w:type="gramStart"/>
                <w:r w:rsidR="00EF2AEE">
                  <w:rPr>
                    <w:sz w:val="36"/>
                  </w:rPr>
                  <w:t>ПР</w:t>
                </w:r>
                <w:proofErr w:type="gramEnd"/>
              </w:p>
              <w:p w:rsidR="00000C25" w:rsidRPr="00524D32" w:rsidRDefault="00000C25" w:rsidP="00524D32">
                <w:pPr>
                  <w:rPr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59" o:spid="_x0000_s4161" type="#_x0000_t202" style="position:absolute;margin-left:2.6pt;margin-top:16.25pt;width:29.75pt;height:9.9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<v:textbox inset="0,0,0,0">
            <w:txbxContent>
              <w:p w:rsidR="00000C25" w:rsidRDefault="00000C25" w:rsidP="00515DB7">
                <w:pPr>
                  <w:pStyle w:val="a6"/>
                  <w:jc w:val="left"/>
                  <w:rPr>
                    <w:lang w:val="en-US"/>
                  </w:rPr>
                </w:pPr>
                <w:r>
                  <w:t>Лист</w:t>
                </w:r>
              </w:p>
            </w:txbxContent>
          </v:textbox>
        </v:shape>
      </w:pict>
    </w:r>
    <w:r>
      <w:rPr>
        <w:noProof/>
      </w:rPr>
      <w:pict>
        <v:line id="Line 46" o:spid="_x0000_s4160" style="position:absolute;z-index:251668992;visibility:visible;mso-position-horizontal-relative:page;mso-position-vertical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<w10:wrap anchorx="page" anchory="page"/>
        </v:line>
      </w:pict>
    </w:r>
    <w:r>
      <w:rPr>
        <w:noProof/>
      </w:rPr>
      <w:pict>
        <v:shape id="Text Box 60" o:spid="_x0000_s4159" type="#_x0000_t202" style="position:absolute;margin-left:-18.55pt;margin-top:16.55pt;width:27.75pt;height:10.2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<v:textbox inset="0,0,0,0">
            <w:txbxContent>
              <w:p w:rsidR="00000C25" w:rsidRDefault="00000C25" w:rsidP="00515DB7">
                <w:pPr>
                  <w:pStyle w:val="a6"/>
                  <w:jc w:val="left"/>
                </w:pPr>
                <w:proofErr w:type="spellStart"/>
                <w:r>
                  <w:t>Изм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Text Box 69" o:spid="_x0000_s4158" type="#_x0000_t202" style="position:absolute;margin-left:479.2pt;margin-top:8.1pt;width:28pt;height:14.15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<v:textbox inset="0,0,0,0">
            <w:txbxContent>
              <w:p w:rsidR="00000C25" w:rsidRPr="00114B23" w:rsidRDefault="00B35AC0" w:rsidP="00515DB7">
                <w:pPr>
                  <w:rPr>
                    <w:szCs w:val="28"/>
                  </w:rPr>
                </w:pPr>
                <w:r w:rsidRPr="009435BE">
                  <w:rPr>
                    <w:szCs w:val="28"/>
                  </w:rPr>
                  <w:fldChar w:fldCharType="begin"/>
                </w:r>
                <w:r w:rsidR="00000C25" w:rsidRPr="009435BE">
                  <w:rPr>
                    <w:szCs w:val="28"/>
                  </w:rPr>
                  <w:instrText xml:space="preserve"> PAGE   \* MERGEFORMAT </w:instrText>
                </w:r>
                <w:r w:rsidRPr="009435BE">
                  <w:rPr>
                    <w:szCs w:val="28"/>
                  </w:rPr>
                  <w:fldChar w:fldCharType="separate"/>
                </w:r>
                <w:r w:rsidR="00053F39">
                  <w:rPr>
                    <w:noProof/>
                    <w:szCs w:val="28"/>
                  </w:rPr>
                  <w:t>3</w:t>
                </w:r>
                <w:r w:rsidRPr="009435BE">
                  <w:rPr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58" o:spid="_x0000_s4157" type="#_x0000_t202" style="position:absolute;margin-left:38.35pt;margin-top:16.55pt;width:40.1pt;height:12.3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<v:textbox inset="0,0,0,0">
            <w:txbxContent>
              <w:p w:rsidR="00000C25" w:rsidRDefault="00000C25" w:rsidP="000D2B8A">
                <w:pPr>
                  <w:pStyle w:val="a6"/>
                  <w:rPr>
                    <w:lang w:val="en-US"/>
                  </w:rPr>
                </w:pPr>
                <w:r>
                  <w:t>№ докум.</w:t>
                </w:r>
              </w:p>
            </w:txbxContent>
          </v:textbox>
        </v:shape>
      </w:pict>
    </w:r>
    <w:r>
      <w:rPr>
        <w:noProof/>
      </w:rPr>
      <w:pict>
        <v:shape id="Text Box 57" o:spid="_x0000_s4156" type="#_x0000_t202" style="position:absolute;margin-left:111.25pt;margin-top:17.15pt;width:36pt;height:9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<v:textbox inset="0,0,0,0">
            <w:txbxContent>
              <w:p w:rsidR="00000C25" w:rsidRDefault="00000C25" w:rsidP="00515DB7">
                <w:pPr>
                  <w:pStyle w:val="a6"/>
                  <w:jc w:val="left"/>
                  <w:rPr>
                    <w:lang w:val="en-US"/>
                  </w:rPr>
                </w:pPr>
                <w:r>
                  <w:t>Подпись</w:t>
                </w:r>
              </w:p>
            </w:txbxContent>
          </v:textbox>
        </v:shape>
      </w:pict>
    </w:r>
    <w:r>
      <w:rPr>
        <w:noProof/>
      </w:rPr>
      <w:pict>
        <v:shape id="Text Box 56" o:spid="_x0000_s4155" type="#_x0000_t202" style="position:absolute;margin-left:150.45pt;margin-top:17.4pt;width:27pt;height:8.9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<v:textbox inset="0,0,0,0">
            <w:txbxContent>
              <w:p w:rsidR="00000C25" w:rsidRPr="00F9335B" w:rsidRDefault="00000C25" w:rsidP="00515DB7">
                <w:pPr>
                  <w:pStyle w:val="a6"/>
                  <w:jc w:val="left"/>
                </w:pPr>
                <w:r w:rsidRPr="00F9335B">
                  <w:t>Дата</w:t>
                </w:r>
              </w:p>
            </w:txbxContent>
          </v:textbox>
        </v:shape>
      </w:pict>
    </w:r>
    <w:r>
      <w:rPr>
        <w:noProof/>
      </w:rPr>
      <w:pict>
        <v:shape id="Text Box 54" o:spid="_x0000_s4154" type="#_x0000_t202" style="position:absolute;margin-left:474.45pt;margin-top:-10.8pt;width:28pt;height:10.8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<v:textbox inset="0,0,0,0">
            <w:txbxContent>
              <w:p w:rsidR="00000C25" w:rsidRDefault="00000C25" w:rsidP="00515DB7">
                <w:pPr>
                  <w:pStyle w:val="a6"/>
                </w:pPr>
                <w:r>
                  <w:t>Лист</w:t>
                </w:r>
              </w:p>
            </w:txbxContent>
          </v:textbox>
        </v:shape>
      </w:pict>
    </w:r>
    <w:r>
      <w:rPr>
        <w:noProof/>
      </w:rPr>
      <w:pict>
        <v:line id="Line 53" o:spid="_x0000_s4153" style="position:absolute;z-index:251676160;visibility:visible;mso-position-horizontal-relative:page;mso-position-vertical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<w10:wrap anchorx="page" anchory="page"/>
        </v:line>
      </w:pict>
    </w:r>
    <w:r>
      <w:rPr>
        <w:noProof/>
      </w:rPr>
      <w:pict>
        <v:line id="Line 52" o:spid="_x0000_s4152" style="position:absolute;z-index:251675136;visibility:visible;mso-position-horizontal-relative:page;mso-position-vertical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<w10:wrap anchorx="page" anchory="page"/>
        </v:line>
      </w:pict>
    </w:r>
    <w:r>
      <w:rPr>
        <w:noProof/>
      </w:rPr>
      <w:pict>
        <v:line id="Line 51" o:spid="_x0000_s4151" style="position:absolute;z-index:251674112;visibility:visible;mso-position-horizontal-relative:page;mso-position-vertical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<w10:wrap anchorx="page" anchory="page"/>
        </v:line>
      </w:pict>
    </w:r>
    <w:r>
      <w:rPr>
        <w:noProof/>
      </w:rPr>
      <w:pict>
        <v:line id="Line 50" o:spid="_x0000_s4150" style="position:absolute;z-index:251673088;visibility:visible;mso-position-horizontal-relative:page;mso-position-vertical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<w10:wrap anchorx="page" anchory="page"/>
        </v:line>
      </w:pict>
    </w:r>
    <w:r>
      <w:rPr>
        <w:noProof/>
      </w:rPr>
      <w:pict>
        <v:line id="Line 49" o:spid="_x0000_s4149" style="position:absolute;z-index:251672064;visibility:visible;mso-position-horizontal-relative:page;mso-position-vertical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<w10:wrap anchorx="page" anchory="page"/>
        </v:line>
      </w:pict>
    </w:r>
    <w:r>
      <w:rPr>
        <w:noProof/>
      </w:rPr>
      <w:pict>
        <v:line id="Line 48" o:spid="_x0000_s4148" style="position:absolute;z-index:251671040;visibility:visible;mso-position-horizontal-relative:page;mso-position-vertical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<w10:wrap anchorx="page" anchory="page"/>
        </v:line>
      </w:pict>
    </w:r>
    <w:r>
      <w:rPr>
        <w:noProof/>
      </w:rPr>
      <w:pict>
        <v:line id="Line 47" o:spid="_x0000_s4147" style="position:absolute;z-index:251670016;visibility:visible;mso-position-horizontal-relative:page;mso-position-vertical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<w10:wrap anchorx="page" anchory="page"/>
        </v:line>
      </w:pict>
    </w:r>
    <w:r>
      <w:rPr>
        <w:noProof/>
      </w:rPr>
      <w:pict>
        <v:line id="Line 45" o:spid="_x0000_s4146" style="position:absolute;z-index:251667968;visibility:visible;mso-position-horizontal-relative:page;mso-position-vertical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<w10:wrap anchorx="page" anchory="page"/>
        </v:line>
      </w:pict>
    </w:r>
    <w:r>
      <w:rPr>
        <w:noProof/>
      </w:rPr>
      <w:pict>
        <v:line id="Line 44" o:spid="_x0000_s4145" style="position:absolute;z-index:251666944;visibility:visible;mso-position-horizontal-relative:page;mso-position-vertical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<w10:wrap anchorx="page" anchory="page"/>
        </v:line>
      </w:pict>
    </w:r>
    <w:r>
      <w:rPr>
        <w:noProof/>
      </w:rPr>
      <w:pict>
        <v:line id="Line 43" o:spid="_x0000_s4144" style="position:absolute;z-index:251665920;visibility:visible;mso-position-horizontal-relative:page;mso-position-vertical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<w10:wrap anchorx="page"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053F39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5" o:spid="_x0000_s4127" type="#_x0000_t202" style="position:absolute;margin-left:38.95pt;margin-top:-46.75pt;width:97.3pt;height:1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<v:textbox style="mso-next-textbox:#Text Box 35">
            <w:txbxContent>
              <w:p w:rsidR="00000C25" w:rsidRPr="00053F39" w:rsidRDefault="00053F39" w:rsidP="00850E2A">
                <w:pPr>
                  <w:rPr>
                    <w:sz w:val="16"/>
                    <w:szCs w:val="18"/>
                  </w:rPr>
                </w:pPr>
                <w:r>
                  <w:rPr>
                    <w:sz w:val="16"/>
                    <w:szCs w:val="18"/>
                  </w:rPr>
                  <w:t>Капустянски</w:t>
                </w:r>
                <w:r w:rsidR="00AF5360" w:rsidRPr="00053F39">
                  <w:rPr>
                    <w:sz w:val="16"/>
                    <w:szCs w:val="18"/>
                  </w:rPr>
                  <w:t>й И.А.</w:t>
                </w:r>
              </w:p>
              <w:p w:rsidR="00000C25" w:rsidRPr="002C298D" w:rsidRDefault="00000C25" w:rsidP="00460486">
                <w:pPr>
                  <w:rPr>
                    <w:sz w:val="16"/>
                  </w:rPr>
                </w:pPr>
              </w:p>
            </w:txbxContent>
          </v:textbox>
        </v:shape>
      </w:pict>
    </w:r>
    <w:r w:rsidR="00B35AC0">
      <w:rPr>
        <w:noProof/>
      </w:rPr>
      <w:pict>
        <v:shape id="Text Box 38" o:spid="_x0000_s4140" type="#_x0000_t202" style="position:absolute;margin-left:235.8pt;margin-top:-82.85pt;width:247.4pt;height:30.1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<v:textbox style="mso-next-textbox:#Text Box 38">
            <w:txbxContent>
              <w:p w:rsidR="00000C25" w:rsidRPr="00205BB5" w:rsidRDefault="000739EB" w:rsidP="00205BB5">
                <w:pPr>
                  <w:pStyle w:val="a7"/>
                  <w:ind w:firstLine="0"/>
                  <w:rPr>
                    <w:sz w:val="24"/>
                    <w:szCs w:val="14"/>
                  </w:rPr>
                </w:pPr>
                <w:r>
                  <w:rPr>
                    <w:sz w:val="36"/>
                  </w:rPr>
                  <w:t>АиСД</w:t>
                </w:r>
                <w:r w:rsidR="00205BB5">
                  <w:rPr>
                    <w:sz w:val="36"/>
                  </w:rPr>
                  <w:t>.09.03.02.0</w:t>
                </w:r>
                <w:r w:rsidR="00AF5360">
                  <w:rPr>
                    <w:sz w:val="36"/>
                  </w:rPr>
                  <w:t>6</w:t>
                </w:r>
                <w:r w:rsidR="00205BB5">
                  <w:rPr>
                    <w:sz w:val="36"/>
                  </w:rPr>
                  <w:t xml:space="preserve">0000 </w:t>
                </w:r>
                <w:proofErr w:type="gramStart"/>
                <w:r w:rsidR="00205BB5">
                  <w:rPr>
                    <w:sz w:val="36"/>
                  </w:rPr>
                  <w:t>ПР</w:t>
                </w:r>
                <w:proofErr w:type="gramEnd"/>
              </w:p>
            </w:txbxContent>
          </v:textbox>
        </v:shape>
      </w:pict>
    </w:r>
    <w:r w:rsidR="00B35AC0">
      <w:rPr>
        <w:noProof/>
      </w:rPr>
      <w:pict>
        <v:line id="Line 21" o:spid="_x0000_s4139" style="position:absolute;flip:y;z-index:251643392;visibility:visibl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</w:pict>
    </w:r>
    <w:r w:rsidR="00B35AC0">
      <w:rPr>
        <w:noProof/>
      </w:rPr>
      <w:pict>
        <v:shape id="Text Box 37" o:spid="_x0000_s4138" type="#_x0000_t202" style="position:absolute;margin-left:178.9pt;margin-top:-43.4pt;width:184.75pt;height:68.1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<v:textbox style="mso-next-textbox:#Text Box 37">
            <w:txbxContent>
              <w:p w:rsidR="00000C25" w:rsidRDefault="002B3760" w:rsidP="000739EB">
                <w:pPr>
                  <w:jc w:val="center"/>
                  <w:rPr>
                    <w:bCs/>
                    <w:color w:val="000000"/>
                    <w:sz w:val="24"/>
                    <w:shd w:val="clear" w:color="auto" w:fill="FFFFFF"/>
                  </w:rPr>
                </w:pPr>
                <w:r>
                  <w:rPr>
                    <w:bCs/>
                    <w:color w:val="000000"/>
                    <w:sz w:val="24"/>
                    <w:shd w:val="clear" w:color="auto" w:fill="FFFFFF"/>
                  </w:rPr>
                  <w:t>Практическая работа №</w:t>
                </w:r>
                <w:r w:rsidR="00921736">
                  <w:rPr>
                    <w:bCs/>
                    <w:color w:val="000000"/>
                    <w:sz w:val="24"/>
                    <w:shd w:val="clear" w:color="auto" w:fill="FFFFFF"/>
                  </w:rPr>
                  <w:t>2</w:t>
                </w:r>
              </w:p>
              <w:p w:rsidR="00205BB5" w:rsidRPr="00207F1E" w:rsidRDefault="00205BB5" w:rsidP="000739EB">
                <w:pPr>
                  <w:jc w:val="center"/>
                  <w:rPr>
                    <w:sz w:val="18"/>
                    <w:szCs w:val="28"/>
                  </w:rPr>
                </w:pPr>
                <w:r>
                  <w:rPr>
                    <w:bCs/>
                    <w:color w:val="000000"/>
                    <w:sz w:val="24"/>
                    <w:shd w:val="clear" w:color="auto" w:fill="FFFFFF"/>
                  </w:rPr>
                  <w:t>«</w:t>
                </w:r>
                <w:r w:rsidR="000739EB">
                  <w:rPr>
                    <w:bCs/>
                    <w:color w:val="000000"/>
                    <w:sz w:val="24"/>
                    <w:shd w:val="clear" w:color="auto" w:fill="FFFFFF"/>
                  </w:rPr>
                  <w:t xml:space="preserve">Алгоритмы </w:t>
                </w:r>
                <w:r w:rsidR="00BF4DB8">
                  <w:rPr>
                    <w:bCs/>
                    <w:color w:val="000000"/>
                    <w:sz w:val="24"/>
                    <w:shd w:val="clear" w:color="auto" w:fill="FFFFFF"/>
                  </w:rPr>
                  <w:t>сортировки</w:t>
                </w:r>
                <w:r>
                  <w:rPr>
                    <w:bCs/>
                    <w:color w:val="000000"/>
                    <w:sz w:val="24"/>
                    <w:shd w:val="clear" w:color="auto" w:fill="FFFFFF"/>
                  </w:rPr>
                  <w:t>»</w:t>
                </w:r>
              </w:p>
            </w:txbxContent>
          </v:textbox>
        </v:shape>
      </w:pict>
    </w:r>
    <w:r w:rsidR="00B35AC0">
      <w:rPr>
        <w:noProof/>
      </w:rPr>
      <w:pict>
        <v:shape id="Text Box 39" o:spid="_x0000_s4137" type="#_x0000_t202" style="position:absolute;margin-left:38.95pt;margin-top:-32.25pt;width:80.15pt;height:18pt;z-index:-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<v:textbox style="mso-next-textbox:#Text Box 39">
            <w:txbxContent>
              <w:p w:rsidR="00000C25" w:rsidRPr="00524D32" w:rsidRDefault="000739EB" w:rsidP="00524D32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Берёза А. Н.</w:t>
                </w:r>
              </w:p>
            </w:txbxContent>
          </v:textbox>
        </v:shape>
      </w:pict>
    </w:r>
    <w:r w:rsidR="00B35AC0">
      <w:rPr>
        <w:noProof/>
      </w:rPr>
      <w:pict>
        <v:shape id="Text Box 68" o:spid="_x0000_s4136" type="#_x0000_t202" style="position:absolute;margin-left:464.2pt;margin-top:-30.15pt;width:35.7pt;height:18pt;z-index:-25162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<v:textbox style="mso-next-textbox:#Text Box 68" inset=".5mm,.3mm,.5mm">
            <w:txbxContent>
              <w:p w:rsidR="00000C25" w:rsidRPr="00A9567B" w:rsidRDefault="00000C25" w:rsidP="00460486">
                <w:pPr>
                  <w:jc w:val="center"/>
                </w:pPr>
              </w:p>
            </w:txbxContent>
          </v:textbox>
        </v:shape>
      </w:pict>
    </w:r>
    <w:r w:rsidR="00B35AC0">
      <w:rPr>
        <w:noProof/>
      </w:rPr>
      <w:pict>
        <v:shape id="Text Box 67" o:spid="_x0000_s4135" type="#_x0000_t202" style="position:absolute;margin-left:411pt;margin-top:-30.15pt;width:35.7pt;height:18pt;z-index:-25162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<v:textbox style="mso-next-textbox:#Text Box 67" inset=",.3mm">
            <w:txbxContent>
              <w:p w:rsidR="00000C25" w:rsidRPr="00D82BE6" w:rsidRDefault="00000C25" w:rsidP="00374D7C">
                <w:pPr>
                  <w:jc w:val="center"/>
                </w:pPr>
                <w:r>
                  <w:t>1</w:t>
                </w:r>
              </w:p>
            </w:txbxContent>
          </v:textbox>
        </v:shape>
      </w:pict>
    </w:r>
    <w:r w:rsidR="00B35AC0">
      <w:rPr>
        <w:noProof/>
      </w:rPr>
      <w:pict>
        <v:shape id="Text Box 66" o:spid="_x0000_s4134" type="#_x0000_t202" style="position:absolute;margin-left:365.7pt;margin-top:-27.85pt;width:39.65pt;height:18pt;z-index:-25162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<v:textbox style="mso-next-textbox:#Text Box 66" inset=".5mm,.1mm,.5mm">
            <w:txbxContent>
              <w:p w:rsidR="00000C25" w:rsidRDefault="00000C25" w:rsidP="000D2B8A">
                <w:pPr>
                  <w:pStyle w:val="a6"/>
                </w:pPr>
              </w:p>
            </w:txbxContent>
          </v:textbox>
        </v:shape>
      </w:pict>
    </w:r>
    <w:r w:rsidR="00B35AC0">
      <w:rPr>
        <w:noProof/>
      </w:rPr>
      <w:pict>
        <v:shape id="Text Box 64" o:spid="_x0000_s4133" type="#_x0000_t202" style="position:absolute;margin-left:43.45pt;margin-top:9.8pt;width:62.45pt;height:18pt;z-index:-25162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<v:textbox style="mso-next-textbox:#Text Box 64">
            <w:txbxContent>
              <w:p w:rsidR="00000C25" w:rsidRDefault="00000C25" w:rsidP="000D2B8A">
                <w:pPr>
                  <w:pStyle w:val="a6"/>
                  <w:jc w:val="left"/>
                </w:pPr>
              </w:p>
            </w:txbxContent>
          </v:textbox>
        </v:shape>
      </w:pict>
    </w:r>
    <w:r w:rsidR="00B35AC0">
      <w:rPr>
        <w:noProof/>
      </w:rPr>
      <w:pict>
        <v:shape id="Text Box 65" o:spid="_x0000_s4132" type="#_x0000_t202" style="position:absolute;margin-left:44.2pt;margin-top:-5.2pt;width:62.45pt;height:18pt;z-index:-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<v:textbox style="mso-next-textbox:#Text Box 65">
            <w:txbxContent>
              <w:p w:rsidR="00000C25" w:rsidRDefault="00000C25" w:rsidP="000D2B8A">
                <w:pPr>
                  <w:pStyle w:val="a6"/>
                  <w:jc w:val="left"/>
                </w:pPr>
              </w:p>
            </w:txbxContent>
          </v:textbox>
        </v:shape>
      </w:pict>
    </w:r>
    <w:r w:rsidR="00B35AC0">
      <w:rPr>
        <w:noProof/>
      </w:rPr>
      <w:pict>
        <v:shape id="Text Box 62" o:spid="_x0000_s4131" type="#_x0000_t202" style="position:absolute;margin-left:-8.25pt;margin-top:12.8pt;width:53.5pt;height:18pt;z-index:-25163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<v:textbox style="mso-next-textbox:#Text Box 62" inset=",.3mm">
            <w:txbxContent>
              <w:p w:rsidR="00000C25" w:rsidRPr="00803C8C" w:rsidRDefault="00000C25" w:rsidP="00803C8C">
                <w:proofErr w:type="spellStart"/>
                <w:r w:rsidRPr="00803C8C">
                  <w:rPr>
                    <w:rFonts w:ascii="Arial" w:hAnsi="Arial" w:cs="Arial"/>
                    <w:i/>
                    <w:sz w:val="16"/>
                    <w:szCs w:val="16"/>
                  </w:rPr>
                  <w:t>Утв</w:t>
                </w: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ерд</w:t>
                </w:r>
                <w:proofErr w:type="spellEnd"/>
              </w:p>
            </w:txbxContent>
          </v:textbox>
        </v:shape>
      </w:pict>
    </w:r>
    <w:r w:rsidR="00B35AC0">
      <w:rPr>
        <w:noProof/>
      </w:rPr>
      <w:pict>
        <v:shape id="Text Box 63" o:spid="_x0000_s4130" type="#_x0000_t202" style="position:absolute;margin-left:-6.05pt;margin-top:-2.25pt;width:53.5pt;height:18pt;z-index:-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<v:textbox style="mso-next-textbox:#Text Box 63" inset=",.3mm">
            <w:txbxContent>
              <w:p w:rsidR="00000C25" w:rsidRDefault="00000C25" w:rsidP="000D2B8A">
                <w:pPr>
                  <w:pStyle w:val="a6"/>
                  <w:jc w:val="left"/>
                </w:pPr>
                <w:r>
                  <w:t>Н. контр.</w:t>
                </w:r>
              </w:p>
            </w:txbxContent>
          </v:textbox>
        </v:shape>
      </w:pict>
    </w:r>
    <w:r w:rsidR="00B35AC0">
      <w:rPr>
        <w:noProof/>
      </w:rPr>
      <w:pict>
        <v:shape id="Text Box 61" o:spid="_x0000_s4129" type="#_x0000_t202" style="position:absolute;margin-left:0;margin-top:14.05pt;width:53.5pt;height:18pt;z-index:-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<v:textbox style="mso-next-textbox:#Text Box 61">
            <w:txbxContent>
              <w:p w:rsidR="00000C25" w:rsidRDefault="00000C25" w:rsidP="000D2B8A">
                <w:pPr>
                  <w:pStyle w:val="a6"/>
                  <w:jc w:val="left"/>
                </w:pPr>
                <w:proofErr w:type="spellStart"/>
                <w:r>
                  <w:t>Провер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B35AC0">
      <w:rPr>
        <w:noProof/>
      </w:rPr>
      <w:pict>
        <v:shape id="Text Box 36" o:spid="_x0000_s4128" type="#_x0000_t202" style="position:absolute;margin-left:394.4pt;margin-top:-11.25pt;width:89.2pt;height:3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<v:textbox style="mso-next-textbox:#Text Box 36">
            <w:txbxContent>
              <w:p w:rsidR="00AF5360" w:rsidRPr="009C19BB" w:rsidRDefault="00AF5360" w:rsidP="00AF5360">
                <w:pPr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9C19BB">
                  <w:rPr>
                    <w:sz w:val="18"/>
                    <w:szCs w:val="18"/>
                  </w:rPr>
                  <w:t>ИСОиП</w:t>
                </w:r>
                <w:proofErr w:type="spellEnd"/>
                <w:r w:rsidRPr="009C19BB">
                  <w:rPr>
                    <w:sz w:val="18"/>
                    <w:szCs w:val="18"/>
                  </w:rPr>
                  <w:t xml:space="preserve"> (филиал) ДГТУ в г</w:t>
                </w:r>
                <w:proofErr w:type="gramStart"/>
                <w:r w:rsidRPr="009C19BB">
                  <w:rPr>
                    <w:sz w:val="18"/>
                    <w:szCs w:val="18"/>
                  </w:rPr>
                  <w:t>.Ш</w:t>
                </w:r>
                <w:proofErr w:type="gramEnd"/>
                <w:r w:rsidRPr="009C19BB">
                  <w:rPr>
                    <w:sz w:val="18"/>
                    <w:szCs w:val="18"/>
                  </w:rPr>
                  <w:t>ахты</w:t>
                </w:r>
              </w:p>
              <w:p w:rsidR="00AF5360" w:rsidRPr="000F7118" w:rsidRDefault="00AF5360" w:rsidP="00AF5360">
                <w:pPr>
                  <w:jc w:val="center"/>
                  <w:rPr>
                    <w:rFonts w:ascii="GOST Type BU" w:hAnsi="GOST Type BU"/>
                    <w:i/>
                    <w:sz w:val="32"/>
                    <w:szCs w:val="32"/>
                  </w:rPr>
                </w:pPr>
                <w:r w:rsidRPr="009C19BB">
                  <w:rPr>
                    <w:sz w:val="18"/>
                    <w:szCs w:val="18"/>
                  </w:rPr>
                  <w:t>ИСТ-Т</w:t>
                </w:r>
                <w:r w:rsidRPr="009C19BB">
                  <w:rPr>
                    <w:sz w:val="18"/>
                    <w:szCs w:val="18"/>
                    <w:lang w:val="en-US"/>
                  </w:rPr>
                  <w:t>b</w:t>
                </w:r>
                <w:r>
                  <w:rPr>
                    <w:sz w:val="18"/>
                    <w:szCs w:val="18"/>
                  </w:rPr>
                  <w:t>2</w:t>
                </w:r>
                <w:r w:rsidRPr="000F7118">
                  <w:rPr>
                    <w:sz w:val="18"/>
                    <w:szCs w:val="18"/>
                  </w:rPr>
                  <w:t>1</w:t>
                </w:r>
              </w:p>
              <w:p w:rsidR="00000C25" w:rsidRPr="00AF5360" w:rsidRDefault="00000C25" w:rsidP="00AF5360">
                <w:pPr>
                  <w:rPr>
                    <w:szCs w:val="16"/>
                  </w:rPr>
                </w:pPr>
              </w:p>
            </w:txbxContent>
          </v:textbox>
        </v:shape>
      </w:pict>
    </w:r>
    <w:r w:rsidR="00B35AC0">
      <w:rPr>
        <w:noProof/>
      </w:rPr>
      <w:pict>
        <v:shape id="Text Box 34" o:spid="_x0000_s4126" type="#_x0000_t202" style="position:absolute;margin-left:-10.6pt;margin-top:-32.75pt;width:53.5pt;height:1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<v:textbox style="mso-next-textbox:#Text Box 34">
            <w:txbxContent>
              <w:p w:rsidR="00000C25" w:rsidRDefault="00000C25" w:rsidP="000D2B8A">
                <w:pPr>
                  <w:pStyle w:val="a6"/>
                  <w:jc w:val="left"/>
                </w:pPr>
                <w:proofErr w:type="spellStart"/>
                <w:r>
                  <w:t>Провер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B35AC0">
      <w:rPr>
        <w:noProof/>
      </w:rPr>
      <w:pict>
        <v:shape id="Text Box 33" o:spid="_x0000_s4125" type="#_x0000_t202" style="position:absolute;margin-left:-10.1pt;margin-top:-47.25pt;width:60.95pt;height:18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<v:textbox style="mso-next-textbox:#Text Box 33">
            <w:txbxContent>
              <w:p w:rsidR="00000C25" w:rsidRDefault="00000C25" w:rsidP="000D2B8A">
                <w:pPr>
                  <w:pStyle w:val="a6"/>
                  <w:jc w:val="left"/>
                </w:pPr>
                <w:proofErr w:type="spellStart"/>
                <w:r>
                  <w:t>Разраб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B35AC0">
      <w:rPr>
        <w:noProof/>
      </w:rPr>
      <w:pict>
        <v:shape id="Text Box 32" o:spid="_x0000_s4124" type="#_x0000_t202" style="position:absolute;margin-left:457.8pt;margin-top:-46.75pt;width:44.65pt;height:18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<v:textbox style="mso-next-textbox:#Text Box 32">
            <w:txbxContent>
              <w:p w:rsidR="00000C25" w:rsidRDefault="00000C25" w:rsidP="000D2B8A">
                <w:pPr>
                  <w:pStyle w:val="a6"/>
                </w:pPr>
                <w:r>
                  <w:t>Листов</w:t>
                </w:r>
              </w:p>
            </w:txbxContent>
          </v:textbox>
        </v:shape>
      </w:pict>
    </w:r>
    <w:r w:rsidR="00B35AC0">
      <w:rPr>
        <w:noProof/>
      </w:rPr>
      <w:pict>
        <v:shape id="Text Box 31" o:spid="_x0000_s4123" type="#_x0000_t202" style="position:absolute;margin-left:369.1pt;margin-top:-46.75pt;width:35.65pt;height:18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<v:textbox style="mso-next-textbox:#Text Box 31" inset=".5mm,,.5mm">
            <w:txbxContent>
              <w:p w:rsidR="00000C25" w:rsidRDefault="00000C25" w:rsidP="000D2B8A">
                <w:pPr>
                  <w:pStyle w:val="a6"/>
                </w:pPr>
                <w:r>
                  <w:t>Литера</w:t>
                </w:r>
              </w:p>
            </w:txbxContent>
          </v:textbox>
        </v:shape>
      </w:pict>
    </w:r>
    <w:r w:rsidR="00B35AC0">
      <w:rPr>
        <w:noProof/>
      </w:rPr>
      <w:pict>
        <v:line id="Line 30" o:spid="_x0000_s4122" style="position:absolute;flip:y;z-index:251652608;visibility:visibl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</w:pict>
    </w:r>
    <w:r w:rsidR="00B35AC0">
      <w:rPr>
        <w:noProof/>
      </w:rPr>
      <w:pict>
        <v:line id="Line 29" o:spid="_x0000_s4121" style="position:absolute;flip:y;z-index:251651584;visibility:visibl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</w:pict>
    </w:r>
    <w:r w:rsidR="00B35AC0">
      <w:rPr>
        <w:noProof/>
      </w:rPr>
      <w:pict>
        <v:line id="Line 28" o:spid="_x0000_s4120" style="position:absolute;z-index:251650560;visibility:visibl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</w:pict>
    </w:r>
    <w:r w:rsidR="00B35AC0">
      <w:rPr>
        <w:noProof/>
      </w:rPr>
      <w:pict>
        <v:line id="Line 27" o:spid="_x0000_s4119" style="position:absolute;z-index:251649536;visibility:visibl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</w:pict>
    </w:r>
    <w:r w:rsidR="00B35AC0">
      <w:rPr>
        <w:noProof/>
      </w:rPr>
      <w:pict>
        <v:line id="Line 26" o:spid="_x0000_s4118" style="position:absolute;z-index:251648512;visibility:visibl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</w:pict>
    </w:r>
    <w:r w:rsidR="00B35AC0">
      <w:rPr>
        <w:noProof/>
      </w:rPr>
      <w:pict>
        <v:line id="Line 25" o:spid="_x0000_s4117" style="position:absolute;z-index:251647488;visibility:visibl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</w:pict>
    </w:r>
    <w:r w:rsidR="00B35AC0">
      <w:rPr>
        <w:noProof/>
      </w:rPr>
      <w:pict>
        <v:line id="Line 24" o:spid="_x0000_s4116" style="position:absolute;z-index:251646464;visibility:visibl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</w:pict>
    </w:r>
    <w:r w:rsidR="00B35AC0">
      <w:rPr>
        <w:noProof/>
      </w:rPr>
      <w:pict>
        <v:line id="Line 23" o:spid="_x0000_s4115" style="position:absolute;z-index:251645440;visibility:visibl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</w:pict>
    </w:r>
    <w:r w:rsidR="00B35AC0">
      <w:rPr>
        <w:noProof/>
      </w:rPr>
      <w:pict>
        <v:line id="Line 22" o:spid="_x0000_s4114" style="position:absolute;flip:y;z-index:251644416;visibility:visibl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</w:pict>
    </w:r>
    <w:r w:rsidR="00B35AC0">
      <w:rPr>
        <w:noProof/>
      </w:rPr>
      <w:pict>
        <v:line id="Line 20" o:spid="_x0000_s4113" style="position:absolute;flip:y;z-index:251642368;visibility:visibl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</w:pict>
    </w:r>
    <w:r w:rsidR="00B35AC0">
      <w:rPr>
        <w:noProof/>
      </w:rPr>
      <w:pict>
        <v:line id="Line 19" o:spid="_x0000_s4112" style="position:absolute;flip:y;z-index:251641344;visibility:visibl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</w:pict>
    </w:r>
    <w:r w:rsidR="00B35AC0">
      <w:rPr>
        <w:noProof/>
      </w:rPr>
      <w:pict>
        <v:line id="Line 18" o:spid="_x0000_s4111" style="position:absolute;z-index:251640320;visibility:visibl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</w:pict>
    </w:r>
    <w:r w:rsidR="00B35AC0">
      <w:rPr>
        <w:noProof/>
      </w:rPr>
      <w:pict>
        <v:line id="Line 17" o:spid="_x0000_s4110" style="position:absolute;z-index:251639296;visibility:visibl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</w:pict>
    </w:r>
    <w:r w:rsidR="00B35AC0">
      <w:rPr>
        <w:noProof/>
      </w:rPr>
      <w:pict>
        <v:line id="Line 16" o:spid="_x0000_s4109" style="position:absolute;z-index:251638272;visibility:visibl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</w:pict>
    </w:r>
    <w:r w:rsidR="00B35AC0">
      <w:rPr>
        <w:noProof/>
      </w:rPr>
      <w:pict>
        <v:line id="Line 15" o:spid="_x0000_s4108" style="position:absolute;z-index:251637248;visibility:visibl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</w:pict>
    </w:r>
    <w:r w:rsidR="00B35AC0">
      <w:rPr>
        <w:noProof/>
      </w:rPr>
      <w:pict>
        <v:line id="Line 14" o:spid="_x0000_s4107" style="position:absolute;z-index:251636224;visibility:visibl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</w:pict>
    </w:r>
    <w:r w:rsidR="00B35AC0">
      <w:rPr>
        <w:noProof/>
      </w:rPr>
      <w:pict>
        <v:shape id="Text Box 13" o:spid="_x0000_s4106" type="#_x0000_t202" style="position:absolute;margin-left:411.5pt;margin-top:-46.75pt;width:35.7pt;height:18pt;z-index:-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<v:textbox style="mso-next-textbox:#Text Box 13">
            <w:txbxContent>
              <w:p w:rsidR="00000C25" w:rsidRDefault="00000C25" w:rsidP="000D2B8A">
                <w:pPr>
                  <w:pStyle w:val="a6"/>
                </w:pPr>
                <w:r>
                  <w:t>Лист</w:t>
                </w:r>
              </w:p>
            </w:txbxContent>
          </v:textbox>
        </v:shape>
      </w:pict>
    </w:r>
    <w:r w:rsidR="00B35AC0">
      <w:rPr>
        <w:noProof/>
      </w:rPr>
      <w:pict>
        <v:shape id="Text Box 12" o:spid="_x0000_s4105" type="#_x0000_t202" style="position:absolute;margin-left:146.05pt;margin-top:-61.75pt;width:41.75pt;height:18pt;z-index:-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<v:textbox style="mso-next-textbox:#Text Box 12">
            <w:txbxContent>
              <w:p w:rsidR="00000C25" w:rsidRDefault="00000C25" w:rsidP="000D2B8A">
                <w:pPr>
                  <w:pStyle w:val="a6"/>
                </w:pPr>
                <w:r>
                  <w:t>Дата</w:t>
                </w:r>
              </w:p>
            </w:txbxContent>
          </v:textbox>
        </v:shape>
      </w:pict>
    </w:r>
    <w:r w:rsidR="00B35AC0">
      <w:rPr>
        <w:noProof/>
      </w:rPr>
      <w:pict>
        <v:shape id="Text Box 11" o:spid="_x0000_s4104" type="#_x0000_t202" style="position:absolute;margin-left:104.4pt;margin-top:-61pt;width:51.9pt;height:21.25pt;z-index:-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<v:textbox style="mso-next-textbox:#Text Box 11">
            <w:txbxContent>
              <w:p w:rsidR="00000C25" w:rsidRDefault="00000C25" w:rsidP="000D2B8A">
                <w:pPr>
                  <w:pStyle w:val="a6"/>
                </w:pPr>
                <w:r>
                  <w:t>Подпись</w:t>
                </w:r>
              </w:p>
            </w:txbxContent>
          </v:textbox>
        </v:shape>
      </w:pict>
    </w:r>
    <w:r w:rsidR="00B35AC0">
      <w:rPr>
        <w:noProof/>
      </w:rPr>
      <w:pict>
        <v:shape id="Text Box 10" o:spid="_x0000_s4103" type="#_x0000_t202" style="position:absolute;margin-left:50.85pt;margin-top:-61.75pt;width:53.55pt;height:18pt;z-index:-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<v:textbox style="mso-next-textbox:#Text Box 10">
            <w:txbxContent>
              <w:p w:rsidR="00000C25" w:rsidRDefault="00000C25" w:rsidP="000D2B8A">
                <w:pPr>
                  <w:pStyle w:val="a6"/>
                </w:pPr>
                <w:r>
                  <w:t>№ докум.</w:t>
                </w:r>
              </w:p>
            </w:txbxContent>
          </v:textbox>
        </v:shape>
      </w:pict>
    </w:r>
    <w:r w:rsidR="00B35AC0">
      <w:rPr>
        <w:noProof/>
      </w:rPr>
      <w:pict>
        <v:shape id="Text Box 9" o:spid="_x0000_s4102" type="#_x0000_t202" style="position:absolute;margin-left:11.45pt;margin-top:-61.75pt;width:35.7pt;height:18pt;z-index:-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<v:textbox style="mso-next-textbox:#Text Box 9">
            <w:txbxContent>
              <w:p w:rsidR="00000C25" w:rsidRDefault="00000C25" w:rsidP="000D2B8A">
                <w:pPr>
                  <w:pStyle w:val="a6"/>
                </w:pPr>
                <w:r>
                  <w:t>Лист</w:t>
                </w:r>
              </w:p>
            </w:txbxContent>
          </v:textbox>
        </v:shape>
      </w:pict>
    </w:r>
    <w:r w:rsidR="00B35AC0">
      <w:rPr>
        <w:noProof/>
      </w:rPr>
      <w:pict>
        <v:shape id="Text Box 8" o:spid="_x0000_s4101" type="#_x0000_t202" style="position:absolute;margin-left:-11.6pt;margin-top:-61.75pt;width:35.7pt;height:18pt;z-index:-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<v:textbox style="mso-next-textbox:#Text Box 8">
            <w:txbxContent>
              <w:p w:rsidR="00000C25" w:rsidRDefault="00000C25" w:rsidP="000D2B8A">
                <w:pPr>
                  <w:pStyle w:val="a6"/>
                </w:pPr>
                <w:proofErr w:type="spellStart"/>
                <w:r>
                  <w:t>Изм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 w:rsidR="00B35AC0">
      <w:rPr>
        <w:noProof/>
      </w:rPr>
      <w:pict>
        <v:line id="Line 7" o:spid="_x0000_s4100" style="position:absolute;z-index:251629056;visibility:visibl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</w:pict>
    </w:r>
    <w:r w:rsidR="00B35AC0">
      <w:rPr>
        <w:noProof/>
      </w:rPr>
      <w:pict>
        <v:line id="Line 6" o:spid="_x0000_s4099" style="position:absolute;z-index:251628032;visibility:visibl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</w:pict>
    </w:r>
    <w:r w:rsidR="00B35AC0">
      <w:rPr>
        <w:noProof/>
      </w:rPr>
      <w:pict>
        <v:line id="Line 5" o:spid="_x0000_s4098" style="position:absolute;z-index:251627008;visibility:visibl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</w:pict>
    </w:r>
    <w:r w:rsidR="00B35AC0">
      <w:rPr>
        <w:noProof/>
      </w:rPr>
      <w:pict>
        <v:line id="Line 4" o:spid="_x0000_s4097" style="position:absolute;z-index:251625984;visibility:visibl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F61" w:rsidRDefault="00337F61">
      <w:r>
        <w:separator/>
      </w:r>
    </w:p>
  </w:footnote>
  <w:footnote w:type="continuationSeparator" w:id="0">
    <w:p w:rsidR="00337F61" w:rsidRDefault="00337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B35A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00C2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00C25">
      <w:rPr>
        <w:rStyle w:val="a4"/>
        <w:noProof/>
      </w:rPr>
      <w:t>4</w:t>
    </w:r>
    <w:r>
      <w:rPr>
        <w:rStyle w:val="a4"/>
      </w:rPr>
      <w:fldChar w:fldCharType="end"/>
    </w:r>
  </w:p>
  <w:p w:rsidR="00000C25" w:rsidRDefault="00000C25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B35AC0">
    <w:pPr>
      <w:pStyle w:val="a3"/>
      <w:ind w:right="360"/>
    </w:pPr>
    <w:r>
      <w:rPr>
        <w:noProof/>
      </w:rPr>
      <w:pict>
        <v:line id="Line 42" o:spid="_x0000_s4165" style="position:absolute;z-index:251664896;visibility:visible;mso-position-horizontal-relative:page;mso-position-vertical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<w10:wrap anchorx="page" anchory="page"/>
        </v:line>
      </w:pict>
    </w:r>
    <w:r>
      <w:rPr>
        <w:noProof/>
      </w:rPr>
      <w:pict>
        <v:line id="Line 41" o:spid="_x0000_s4164" style="position:absolute;z-index:251663872;visibility:visible;mso-position-horizontal-relative:page;mso-position-vertical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<w10:wrap anchorx="page" anchory="page"/>
        </v:line>
      </w:pict>
    </w:r>
    <w:r>
      <w:rPr>
        <w:noProof/>
      </w:rPr>
      <w:pict>
        <v:line id="Line 40" o:spid="_x0000_s4163" style="position:absolute;z-index:251662848;visibility:visible;mso-position-horizontal-relative:page;mso-position-vertical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<w10:wrap anchorx="page" anchory="pag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B35AC0">
    <w:pPr>
      <w:pStyle w:val="a3"/>
    </w:pPr>
    <w:r>
      <w:rPr>
        <w:noProof/>
      </w:rPr>
      <w:pict>
        <v:line id="Line 3" o:spid="_x0000_s4143" style="position:absolute;z-index:251624960;visibility:visibl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</w:pict>
    </w:r>
    <w:r>
      <w:rPr>
        <w:noProof/>
      </w:rPr>
      <w:pict>
        <v:line id="Line 2" o:spid="_x0000_s4142" style="position:absolute;z-index:251623936;visibility:visibl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</w:pict>
    </w:r>
    <w:r>
      <w:rPr>
        <w:noProof/>
      </w:rPr>
      <w:pict>
        <v:line id="Line 1" o:spid="_x0000_s4141" style="position:absolute;z-index:251622912;visibility:visibl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9218" style="mso-position-horizontal-relative:page" fill="f" fillcolor="white" stroke="f">
      <v:fill color="white" on="f"/>
      <v:stroke on="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3F39"/>
    <w:rsid w:val="00055510"/>
    <w:rsid w:val="00070E3A"/>
    <w:rsid w:val="000739EB"/>
    <w:rsid w:val="000848B3"/>
    <w:rsid w:val="000907F3"/>
    <w:rsid w:val="00093E1A"/>
    <w:rsid w:val="00094778"/>
    <w:rsid w:val="00097DF6"/>
    <w:rsid w:val="000A16F8"/>
    <w:rsid w:val="000A6B3C"/>
    <w:rsid w:val="000A70AB"/>
    <w:rsid w:val="000A7A1B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4868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3BBD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37F61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4B29"/>
    <w:rsid w:val="00484702"/>
    <w:rsid w:val="00484C75"/>
    <w:rsid w:val="00485A36"/>
    <w:rsid w:val="00486F4E"/>
    <w:rsid w:val="004C0F82"/>
    <w:rsid w:val="004C3E8E"/>
    <w:rsid w:val="004C5521"/>
    <w:rsid w:val="004C76F9"/>
    <w:rsid w:val="004D3EED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93D8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1736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08B3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303F"/>
    <w:rsid w:val="00AA7A8B"/>
    <w:rsid w:val="00AA7FF9"/>
    <w:rsid w:val="00AB0CCD"/>
    <w:rsid w:val="00AB526A"/>
    <w:rsid w:val="00AB6E41"/>
    <w:rsid w:val="00AC1F85"/>
    <w:rsid w:val="00AC4EDC"/>
    <w:rsid w:val="00AD421F"/>
    <w:rsid w:val="00AE1DCE"/>
    <w:rsid w:val="00AF270E"/>
    <w:rsid w:val="00AF5360"/>
    <w:rsid w:val="00B11E8C"/>
    <w:rsid w:val="00B140C6"/>
    <w:rsid w:val="00B153F9"/>
    <w:rsid w:val="00B237C0"/>
    <w:rsid w:val="00B32C67"/>
    <w:rsid w:val="00B35AC0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4DB8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374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A0CD6-19CD-4888-B6C9-7C51DC7E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17</TotalTime>
  <Pages>10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User</cp:lastModifiedBy>
  <cp:revision>3</cp:revision>
  <cp:lastPrinted>2011-10-16T06:50:00Z</cp:lastPrinted>
  <dcterms:created xsi:type="dcterms:W3CDTF">2020-04-16T13:30:00Z</dcterms:created>
  <dcterms:modified xsi:type="dcterms:W3CDTF">2020-04-16T14:12:00Z</dcterms:modified>
</cp:coreProperties>
</file>