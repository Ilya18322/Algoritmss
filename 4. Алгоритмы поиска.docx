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60" w:rsidRPr="002B3760" w:rsidRDefault="002B3760" w:rsidP="00AF53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1332D7">
        <w:rPr>
          <w:rFonts w:eastAsia="Helvetica-Bold"/>
          <w:b/>
          <w:sz w:val="32"/>
          <w:szCs w:val="28"/>
        </w:rPr>
        <w:t>1</w:t>
      </w:r>
    </w:p>
    <w:p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:rsidR="00005F9B" w:rsidRPr="00AF5360" w:rsidRDefault="000739EB" w:rsidP="00EF2AE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F5360">
        <w:rPr>
          <w:bCs/>
          <w:sz w:val="28"/>
          <w:szCs w:val="28"/>
        </w:rPr>
        <w:t>Тема: «Алгоритмы поиска».</w:t>
      </w:r>
    </w:p>
    <w:p w:rsidR="000739EB" w:rsidRPr="00AF5360" w:rsidRDefault="000739EB" w:rsidP="00EF2AEE">
      <w:pPr>
        <w:spacing w:line="360" w:lineRule="auto"/>
        <w:ind w:firstLine="709"/>
        <w:jc w:val="both"/>
        <w:rPr>
          <w:rFonts w:eastAsia="Helvetica-Bold"/>
          <w:bCs/>
          <w:iCs/>
          <w:sz w:val="28"/>
          <w:szCs w:val="28"/>
        </w:rPr>
      </w:pPr>
      <w:r w:rsidRPr="00AF5360">
        <w:rPr>
          <w:bCs/>
          <w:sz w:val="28"/>
          <w:szCs w:val="28"/>
        </w:rPr>
        <w:t>Цель работы: изучить алгоритмы поиска.</w:t>
      </w:r>
    </w:p>
    <w:p w:rsidR="000739EB" w:rsidRPr="000739EB" w:rsidRDefault="000739EB" w:rsidP="00EB3F1E">
      <w:pPr>
        <w:spacing w:line="360" w:lineRule="auto"/>
        <w:ind w:right="300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Поиск является одним из наиболее часто встречаемых действий в пр</w:t>
      </w:r>
      <w:r w:rsidRPr="000739EB">
        <w:rPr>
          <w:color w:val="000000"/>
          <w:sz w:val="28"/>
          <w:szCs w:val="22"/>
        </w:rPr>
        <w:t>о</w:t>
      </w:r>
      <w:r w:rsidRPr="000739EB">
        <w:rPr>
          <w:color w:val="000000"/>
          <w:sz w:val="28"/>
          <w:szCs w:val="22"/>
        </w:rPr>
        <w:t>граммировании. Существует множество различных алгоритмов поиска, кот</w:t>
      </w:r>
      <w:r w:rsidRPr="000739EB">
        <w:rPr>
          <w:color w:val="000000"/>
          <w:sz w:val="28"/>
          <w:szCs w:val="22"/>
        </w:rPr>
        <w:t>о</w:t>
      </w:r>
      <w:r w:rsidRPr="000739EB">
        <w:rPr>
          <w:color w:val="000000"/>
          <w:sz w:val="28"/>
          <w:szCs w:val="22"/>
        </w:rPr>
        <w:t>рые принципиально зависят от способа организации данных. У каждого алг</w:t>
      </w:r>
      <w:r w:rsidRPr="000739EB">
        <w:rPr>
          <w:color w:val="000000"/>
          <w:sz w:val="28"/>
          <w:szCs w:val="22"/>
        </w:rPr>
        <w:t>о</w:t>
      </w:r>
      <w:r w:rsidRPr="000739EB">
        <w:rPr>
          <w:color w:val="000000"/>
          <w:sz w:val="28"/>
          <w:szCs w:val="22"/>
        </w:rPr>
        <w:t>ритма поиска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:rsidR="000739EB" w:rsidRPr="000739EB" w:rsidRDefault="000739EB" w:rsidP="00EB3F1E">
      <w:pPr>
        <w:spacing w:line="360" w:lineRule="auto"/>
        <w:ind w:right="305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Поставим задачу поиска в линейных структурах. Пусть задано множество данных, которое описывается как массив, состоящий из некоторого количества элементов. Проверим, входит ли заданный ключ в данный массив. Если входит, то найдем номер этого элемента массива, то есть, определим первое вхождение заданного ключа (элемента) в исходном массиве.</w:t>
      </w:r>
    </w:p>
    <w:p w:rsidR="000739EB" w:rsidRPr="000739EB" w:rsidRDefault="000739EB" w:rsidP="00EB3F1E">
      <w:pPr>
        <w:spacing w:after="20"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Таким образом, определим общий алгоритм поиска данных:</w:t>
      </w:r>
    </w:p>
    <w:p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1. Вычисление элемента, что часто предполагает получение значения элемента, ключа элемента и т.д.</w:t>
      </w:r>
    </w:p>
    <w:p w:rsidR="000739EB" w:rsidRPr="000739EB" w:rsidRDefault="000739EB" w:rsidP="00EB3F1E">
      <w:pPr>
        <w:spacing w:line="360" w:lineRule="auto"/>
        <w:ind w:right="2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2. Сравнение элемента с эталоном или сравнение двух элементов (в з</w:t>
      </w:r>
      <w:r w:rsidRPr="000739EB">
        <w:rPr>
          <w:color w:val="000000"/>
          <w:sz w:val="28"/>
          <w:szCs w:val="22"/>
        </w:rPr>
        <w:t>а</w:t>
      </w:r>
      <w:r w:rsidRPr="000739EB">
        <w:rPr>
          <w:color w:val="000000"/>
          <w:sz w:val="28"/>
          <w:szCs w:val="22"/>
        </w:rPr>
        <w:t>висимости от постановки задачи).</w:t>
      </w:r>
    </w:p>
    <w:p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3. Перебор элементов множества, то есть прохождение по элементам массива.</w:t>
      </w:r>
    </w:p>
    <w:p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Основные идеи различных алгоритмов поиска сосредоточены в методах п</w:t>
      </w:r>
      <w:r w:rsidRPr="000739EB">
        <w:rPr>
          <w:color w:val="000000"/>
          <w:sz w:val="28"/>
          <w:szCs w:val="22"/>
        </w:rPr>
        <w:t>е</w:t>
      </w:r>
      <w:r w:rsidRPr="000739EB">
        <w:rPr>
          <w:color w:val="000000"/>
          <w:sz w:val="28"/>
          <w:szCs w:val="22"/>
        </w:rPr>
        <w:t>ребора и стратегии поиска.</w:t>
      </w:r>
    </w:p>
    <w:p w:rsid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Рассмотрим основные алгоритмы поиска в линейных структурах более по</w:t>
      </w:r>
      <w:r w:rsidRPr="000739EB">
        <w:rPr>
          <w:color w:val="000000"/>
          <w:sz w:val="28"/>
          <w:szCs w:val="22"/>
        </w:rPr>
        <w:t>д</w:t>
      </w:r>
      <w:r w:rsidRPr="000739EB">
        <w:rPr>
          <w:color w:val="000000"/>
          <w:sz w:val="28"/>
          <w:szCs w:val="22"/>
        </w:rPr>
        <w:t>робно.</w:t>
      </w:r>
    </w:p>
    <w:p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:rsidR="000739EB" w:rsidRPr="000739EB" w:rsidRDefault="000739EB" w:rsidP="00EF2AEE">
      <w:pPr>
        <w:spacing w:line="360" w:lineRule="auto"/>
        <w:ind w:left="606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0739EB" w:rsidRPr="00EF2AEE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0739EB">
        <w:rPr>
          <w:b/>
          <w:bCs/>
          <w:color w:val="000000"/>
          <w:sz w:val="28"/>
          <w:szCs w:val="22"/>
        </w:rPr>
        <w:lastRenderedPageBreak/>
        <w:t xml:space="preserve">Линейный </w:t>
      </w:r>
      <w:r w:rsidR="00EF2AEE" w:rsidRPr="00EF2AEE">
        <w:rPr>
          <w:b/>
          <w:bCs/>
          <w:color w:val="000000"/>
          <w:sz w:val="28"/>
          <w:szCs w:val="22"/>
        </w:rPr>
        <w:t>(</w:t>
      </w:r>
      <w:r w:rsidRPr="000739EB">
        <w:rPr>
          <w:b/>
          <w:bCs/>
          <w:color w:val="000000"/>
          <w:sz w:val="28"/>
          <w:szCs w:val="22"/>
        </w:rPr>
        <w:t>последовательный</w:t>
      </w:r>
      <w:r w:rsidR="00EF2AEE" w:rsidRPr="00EF2AEE">
        <w:rPr>
          <w:b/>
          <w:bCs/>
          <w:color w:val="000000"/>
          <w:sz w:val="28"/>
          <w:szCs w:val="22"/>
        </w:rPr>
        <w:t>)</w:t>
      </w:r>
      <w:r w:rsidRPr="000739EB">
        <w:rPr>
          <w:b/>
          <w:bCs/>
          <w:color w:val="000000"/>
          <w:sz w:val="28"/>
          <w:szCs w:val="22"/>
        </w:rPr>
        <w:t xml:space="preserve"> поиск</w:t>
      </w:r>
      <w:r w:rsidRPr="000739EB">
        <w:rPr>
          <w:color w:val="000000"/>
          <w:sz w:val="28"/>
          <w:szCs w:val="22"/>
        </w:rPr>
        <w:t xml:space="preserve"> — алгоритм нахождения заданн</w:t>
      </w:r>
      <w:r w:rsidRPr="000739EB">
        <w:rPr>
          <w:color w:val="000000"/>
          <w:sz w:val="28"/>
          <w:szCs w:val="22"/>
        </w:rPr>
        <w:t>о</w:t>
      </w:r>
      <w:r w:rsidRPr="000739EB">
        <w:rPr>
          <w:color w:val="000000"/>
          <w:sz w:val="28"/>
          <w:szCs w:val="22"/>
        </w:rPr>
        <w:t>го значения произвольной функции на некотором отрезке. Данный алгоритм является простейшим алгоритмом поиска и в отличие, например, от двоичного поиска,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:rsidR="000739EB" w:rsidRPr="00EF2AEE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Алгоритм линейного поиска:</w:t>
      </w:r>
    </w:p>
    <w:p w:rsidR="000739EB" w:rsidRPr="00EF2AEE" w:rsidRDefault="000739EB" w:rsidP="00EB3F1E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Шаг 1. Полагаем, что значение переменной цикла i=0.</w:t>
      </w:r>
    </w:p>
    <w:p w:rsidR="000739EB" w:rsidRPr="00EF2AEE" w:rsidRDefault="000739EB" w:rsidP="00EB3F1E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Шаг 2. Если значение элемента массива x[i] равно значению ключа </w:t>
      </w:r>
      <w:proofErr w:type="spellStart"/>
      <w:r w:rsidRPr="00EF2AEE">
        <w:rPr>
          <w:color w:val="000000"/>
          <w:sz w:val="28"/>
          <w:szCs w:val="22"/>
        </w:rPr>
        <w:t>key</w:t>
      </w:r>
      <w:proofErr w:type="spellEnd"/>
      <w:r w:rsidRPr="00EF2AEE">
        <w:rPr>
          <w:color w:val="000000"/>
          <w:sz w:val="28"/>
          <w:szCs w:val="22"/>
        </w:rPr>
        <w:t>, то возвращаем значение, равное номеру искомого элемента, и алгоритм з</w:t>
      </w:r>
      <w:r w:rsidRPr="00EF2AEE">
        <w:rPr>
          <w:color w:val="000000"/>
          <w:sz w:val="28"/>
          <w:szCs w:val="22"/>
        </w:rPr>
        <w:t>а</w:t>
      </w:r>
      <w:r w:rsidRPr="00EF2AEE">
        <w:rPr>
          <w:color w:val="000000"/>
          <w:sz w:val="28"/>
          <w:szCs w:val="22"/>
        </w:rPr>
        <w:t>вершает работу. В противном случае значение переменной цикла увел</w:t>
      </w:r>
      <w:r w:rsidRPr="00EF2AEE">
        <w:rPr>
          <w:color w:val="000000"/>
          <w:sz w:val="28"/>
          <w:szCs w:val="22"/>
        </w:rPr>
        <w:t>и</w:t>
      </w:r>
      <w:r w:rsidRPr="00EF2AEE">
        <w:rPr>
          <w:color w:val="000000"/>
          <w:sz w:val="28"/>
          <w:szCs w:val="22"/>
        </w:rPr>
        <w:t>чивается на единицу i=i+1.</w:t>
      </w:r>
    </w:p>
    <w:p w:rsidR="00055510" w:rsidRPr="004D3EED" w:rsidRDefault="000739EB" w:rsidP="004D3EED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Шаг 3. Если i&lt;k, где k – число элементов массива x, то выполняется Шаг 2, в противном случае – работа алгоритма завершена и возвращается зн</w:t>
      </w:r>
      <w:r w:rsidRPr="00EF2AEE">
        <w:rPr>
          <w:color w:val="000000"/>
          <w:sz w:val="28"/>
          <w:szCs w:val="22"/>
        </w:rPr>
        <w:t>а</w:t>
      </w:r>
      <w:r w:rsidRPr="00EF2AEE">
        <w:rPr>
          <w:color w:val="000000"/>
          <w:sz w:val="28"/>
          <w:szCs w:val="22"/>
        </w:rPr>
        <w:t>чение равное -1.</w:t>
      </w:r>
    </w:p>
    <w:p w:rsidR="003006F1" w:rsidRPr="0041090B" w:rsidRDefault="00AF5360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  <w:lang w:val="en-US"/>
        </w:rPr>
      </w:pPr>
      <w:r>
        <w:rPr>
          <w:noProof/>
          <w:color w:val="000000"/>
          <w:sz w:val="28"/>
          <w:szCs w:val="22"/>
        </w:rPr>
        <w:drawing>
          <wp:inline distT="0" distB="0" distL="0" distR="0">
            <wp:extent cx="2495550" cy="8096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510" w:rsidRPr="00055510" w:rsidRDefault="00055510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 Линейный поиск</w:t>
      </w:r>
    </w:p>
    <w:p w:rsidR="00055510" w:rsidRPr="00503F4F" w:rsidRDefault="0005551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</w:p>
    <w:p w:rsidR="000739EB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При наличии в массиве нескольких элементов со значением </w:t>
      </w:r>
      <w:proofErr w:type="spellStart"/>
      <w:r w:rsidRPr="00EF2AEE">
        <w:rPr>
          <w:color w:val="000000"/>
          <w:sz w:val="28"/>
          <w:szCs w:val="22"/>
        </w:rPr>
        <w:t>key</w:t>
      </w:r>
      <w:proofErr w:type="spellEnd"/>
      <w:r w:rsidRPr="00EF2AEE">
        <w:rPr>
          <w:color w:val="000000"/>
          <w:sz w:val="28"/>
          <w:szCs w:val="22"/>
        </w:rPr>
        <w:t xml:space="preserve"> данный алгоритм находит только первый из них (с наименьшим индексом).</w:t>
      </w:r>
    </w:p>
    <w:p w:rsidR="006313A0" w:rsidRDefault="006313A0" w:rsidP="006313A0">
      <w:pPr>
        <w:spacing w:line="360" w:lineRule="auto"/>
        <w:ind w:right="301" w:firstLine="607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326471" cy="3248025"/>
            <wp:effectExtent l="38100" t="57150" r="112179" b="104775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74" cy="3247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313A0" w:rsidRDefault="006313A0" w:rsidP="00AF5360">
      <w:pPr>
        <w:spacing w:line="360" w:lineRule="auto"/>
        <w:ind w:right="301"/>
        <w:rPr>
          <w:color w:val="000000"/>
          <w:sz w:val="28"/>
          <w:szCs w:val="22"/>
        </w:rPr>
      </w:pPr>
    </w:p>
    <w:p w:rsidR="00AF5360" w:rsidRDefault="00AF5360" w:rsidP="00AF5360">
      <w:pPr>
        <w:spacing w:line="360" w:lineRule="auto"/>
        <w:ind w:right="301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AF5360" w:rsidRDefault="00AF536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AF5360" w:rsidRDefault="00AF536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 График линейного поиска</w:t>
      </w:r>
    </w:p>
    <w:p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:rsidR="0041090B" w:rsidRDefault="00AF5360" w:rsidP="00AF536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object w:dxaOrig="6291" w:dyaOrig="7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369pt" o:ole="">
            <v:imagedata r:id="rId10" o:title=""/>
          </v:shape>
          <o:OLEObject Type="Embed" ProgID="Visio.Drawing.11" ShapeID="_x0000_i1025" DrawAspect="Content" ObjectID="_1648545406" r:id="rId11"/>
        </w:object>
      </w:r>
    </w:p>
    <w:p w:rsidR="0041090B" w:rsidRPr="006313A0" w:rsidRDefault="0041090B" w:rsidP="006313A0">
      <w:pPr>
        <w:spacing w:line="360" w:lineRule="auto"/>
        <w:ind w:left="607"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6313A0">
        <w:rPr>
          <w:color w:val="000000"/>
          <w:sz w:val="28"/>
          <w:szCs w:val="22"/>
        </w:rPr>
        <w:t>3</w:t>
      </w:r>
      <w:r>
        <w:rPr>
          <w:color w:val="000000"/>
          <w:sz w:val="28"/>
          <w:szCs w:val="22"/>
        </w:rPr>
        <w:t xml:space="preserve"> Диаграмма деятельности линейного поиска</w:t>
      </w:r>
    </w:p>
    <w:p w:rsidR="00EF2AEE" w:rsidRDefault="00EF2AEE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b/>
          <w:bCs/>
          <w:color w:val="000000"/>
          <w:sz w:val="28"/>
          <w:szCs w:val="22"/>
        </w:rPr>
        <w:lastRenderedPageBreak/>
        <w:t>Двоичный (бинарный) поиск</w:t>
      </w:r>
      <w:r w:rsidRPr="00EF2AEE">
        <w:rPr>
          <w:color w:val="000000"/>
          <w:sz w:val="28"/>
          <w:szCs w:val="22"/>
        </w:rPr>
        <w:t xml:space="preserve"> — классический алгоритм поиска элемента в отсортированном массиве (векторе). Используется в информатике, вычислительной математике и математическом программир</w:t>
      </w:r>
      <w:r w:rsidRPr="00EF2AEE">
        <w:rPr>
          <w:color w:val="000000"/>
          <w:sz w:val="28"/>
          <w:szCs w:val="22"/>
        </w:rPr>
        <w:t>о</w:t>
      </w:r>
      <w:r w:rsidRPr="00EF2AEE">
        <w:rPr>
          <w:color w:val="000000"/>
          <w:sz w:val="28"/>
          <w:szCs w:val="22"/>
        </w:rPr>
        <w:t>вании.</w:t>
      </w:r>
      <w:r w:rsidRPr="00EF2AEE">
        <w:rPr>
          <w:color w:val="000000"/>
          <w:sz w:val="28"/>
          <w:szCs w:val="22"/>
        </w:rPr>
        <w:br/>
        <w:t xml:space="preserve">Частным случаем двоичного поиска является метод </w:t>
      </w:r>
      <w:proofErr w:type="spellStart"/>
      <w:r w:rsidRPr="00EF2AEE">
        <w:rPr>
          <w:color w:val="000000"/>
          <w:sz w:val="28"/>
          <w:szCs w:val="22"/>
        </w:rPr>
        <w:t>бисекции</w:t>
      </w:r>
      <w:proofErr w:type="spellEnd"/>
      <w:r w:rsidRPr="00EF2AEE">
        <w:rPr>
          <w:color w:val="000000"/>
          <w:sz w:val="28"/>
          <w:szCs w:val="22"/>
        </w:rPr>
        <w:t>, который прим</w:t>
      </w:r>
      <w:r w:rsidRPr="00EF2AEE">
        <w:rPr>
          <w:color w:val="000000"/>
          <w:sz w:val="28"/>
          <w:szCs w:val="22"/>
        </w:rPr>
        <w:t>е</w:t>
      </w:r>
      <w:r w:rsidRPr="00EF2AEE">
        <w:rPr>
          <w:color w:val="000000"/>
          <w:sz w:val="28"/>
          <w:szCs w:val="22"/>
        </w:rPr>
        <w:t>няется для поиска корней заданной непрерывной функции на заданном отрезке. Если у нас есть массив, содержащий упорядоченную последовательность да</w:t>
      </w:r>
      <w:r w:rsidRPr="00EF2AEE">
        <w:rPr>
          <w:color w:val="000000"/>
          <w:sz w:val="28"/>
          <w:szCs w:val="22"/>
        </w:rPr>
        <w:t>н</w:t>
      </w:r>
      <w:r w:rsidRPr="00EF2AEE">
        <w:rPr>
          <w:color w:val="000000"/>
          <w:sz w:val="28"/>
          <w:szCs w:val="22"/>
        </w:rPr>
        <w:t>ных, то очень эффективен двоичный поиск.</w:t>
      </w:r>
      <w:r w:rsidRPr="00EF2AEE">
        <w:rPr>
          <w:color w:val="000000"/>
          <w:sz w:val="28"/>
          <w:szCs w:val="22"/>
        </w:rPr>
        <w:br/>
        <w:t>Бинарный поиск позволяет найти данный элемент в отсортированном массиве или определить, что он не встречается в данном массиве за O(</w:t>
      </w:r>
      <w:proofErr w:type="spellStart"/>
      <w:r w:rsidRPr="00EF2AEE">
        <w:rPr>
          <w:color w:val="000000"/>
          <w:sz w:val="28"/>
          <w:szCs w:val="22"/>
        </w:rPr>
        <w:t>log</w:t>
      </w:r>
      <w:proofErr w:type="spellEnd"/>
      <w:r w:rsidRPr="00EF2AEE">
        <w:rPr>
          <w:color w:val="000000"/>
          <w:sz w:val="28"/>
          <w:szCs w:val="22"/>
        </w:rPr>
        <w:t> </w:t>
      </w:r>
      <w:proofErr w:type="spellStart"/>
      <w:r w:rsidRPr="00EF2AEE">
        <w:rPr>
          <w:color w:val="000000"/>
          <w:sz w:val="28"/>
          <w:szCs w:val="22"/>
        </w:rPr>
        <w:t>n</w:t>
      </w:r>
      <w:proofErr w:type="spellEnd"/>
      <w:r w:rsidRPr="00EF2AEE">
        <w:rPr>
          <w:color w:val="000000"/>
          <w:sz w:val="28"/>
          <w:szCs w:val="22"/>
        </w:rPr>
        <w:t>) действий, где </w:t>
      </w:r>
      <w:proofErr w:type="spellStart"/>
      <w:r w:rsidRPr="00EF2AEE">
        <w:rPr>
          <w:color w:val="000000"/>
          <w:sz w:val="28"/>
          <w:szCs w:val="22"/>
        </w:rPr>
        <w:t>n</w:t>
      </w:r>
      <w:proofErr w:type="spellEnd"/>
      <w:r w:rsidRPr="00EF2AEE">
        <w:rPr>
          <w:color w:val="000000"/>
          <w:sz w:val="28"/>
          <w:szCs w:val="22"/>
        </w:rPr>
        <w:t> - количество элементов в массиве.</w:t>
      </w:r>
    </w:p>
    <w:p w:rsidR="00EF2AEE" w:rsidRDefault="00954D0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Алгоритм бинарного поиска:</w:t>
      </w:r>
    </w:p>
    <w:p w:rsidR="00954D00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Определение значения элемента в середине структуры данных. Полученное значение сравнивается с ключом.</w:t>
      </w:r>
    </w:p>
    <w:p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Если ключ меньше значения середины, то поиск осуществляется в первой половине элементов, иначе – во второй.</w:t>
      </w:r>
    </w:p>
    <w:p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Поиск сводится к тому, что вновь определяется значение сер</w:t>
      </w:r>
      <w:r>
        <w:rPr>
          <w:color w:val="000000"/>
          <w:sz w:val="28"/>
          <w:szCs w:val="22"/>
        </w:rPr>
        <w:t>е</w:t>
      </w:r>
      <w:r>
        <w:rPr>
          <w:color w:val="000000"/>
          <w:sz w:val="28"/>
          <w:szCs w:val="22"/>
        </w:rPr>
        <w:t>динного элемента в выбранной половине и сравнивается с кл</w:t>
      </w:r>
      <w:r>
        <w:rPr>
          <w:color w:val="000000"/>
          <w:sz w:val="28"/>
          <w:szCs w:val="22"/>
        </w:rPr>
        <w:t>ю</w:t>
      </w:r>
      <w:r>
        <w:rPr>
          <w:color w:val="000000"/>
          <w:sz w:val="28"/>
          <w:szCs w:val="22"/>
        </w:rPr>
        <w:t>чом.</w:t>
      </w:r>
    </w:p>
    <w:p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Процесс продолжается до тех пор, пока не будет найден элемент со значением ключа или не станет пустым интервал поиска.</w:t>
      </w:r>
    </w:p>
    <w:p w:rsidR="00055510" w:rsidRDefault="0005551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:rsidR="003006F1" w:rsidRDefault="003006F1" w:rsidP="004D3EED">
      <w:pPr>
        <w:spacing w:line="360" w:lineRule="auto"/>
        <w:ind w:right="301"/>
        <w:rPr>
          <w:color w:val="000000"/>
          <w:sz w:val="28"/>
          <w:szCs w:val="22"/>
        </w:rPr>
      </w:pPr>
    </w:p>
    <w:p w:rsidR="00AF5360" w:rsidRPr="00AF5360" w:rsidRDefault="00AF5360" w:rsidP="00AF536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  <w:color w:val="000000"/>
          <w:sz w:val="28"/>
          <w:szCs w:val="22"/>
        </w:rPr>
        <w:lastRenderedPageBreak/>
        <w:drawing>
          <wp:inline distT="0" distB="0" distL="0" distR="0">
            <wp:extent cx="3248025" cy="31051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510" w:rsidRPr="00055510" w:rsidRDefault="00055510" w:rsidP="0005551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6313A0">
        <w:rPr>
          <w:color w:val="000000"/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Бинарный поиск</w:t>
      </w:r>
    </w:p>
    <w:p w:rsidR="00055510" w:rsidRDefault="004307D7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bookmarkStart w:id="0" w:name="_Hlk37853593"/>
      <w:r>
        <w:rPr>
          <w:noProof/>
        </w:rPr>
        <w:drawing>
          <wp:inline distT="0" distB="0" distL="0" distR="0">
            <wp:extent cx="5343525" cy="4011559"/>
            <wp:effectExtent l="38100" t="57150" r="104775" b="103241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87" cy="40167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07D7" w:rsidRPr="004307D7" w:rsidRDefault="004307D7" w:rsidP="004307D7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 График бинарного поиска</w:t>
      </w:r>
    </w:p>
    <w:p w:rsidR="0041090B" w:rsidRDefault="00AF5360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r>
        <w:object w:dxaOrig="6961" w:dyaOrig="7208">
          <v:shape id="_x0000_i1026" type="#_x0000_t75" style="width:348pt;height:360.75pt" o:ole="">
            <v:imagedata r:id="rId14" o:title=""/>
          </v:shape>
          <o:OLEObject Type="Embed" ProgID="Visio.Drawing.11" ShapeID="_x0000_i1026" DrawAspect="Content" ObjectID="_1648545407" r:id="rId15"/>
        </w:object>
      </w:r>
    </w:p>
    <w:p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</w:p>
    <w:p w:rsidR="0041090B" w:rsidRPr="0041090B" w:rsidRDefault="0041090B" w:rsidP="0041090B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3 Диаграмма деятельности бинарного поиска</w:t>
      </w:r>
    </w:p>
    <w:p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</w:p>
    <w:p w:rsidR="00EB3F1E" w:rsidRPr="00EB3F1E" w:rsidRDefault="00EB3F1E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r w:rsidRPr="00EB3F1E">
        <w:rPr>
          <w:b/>
          <w:bCs/>
          <w:color w:val="000000"/>
          <w:sz w:val="28"/>
          <w:szCs w:val="22"/>
        </w:rPr>
        <w:t>Интерполяционный поиск</w:t>
      </w:r>
      <w:bookmarkEnd w:id="0"/>
    </w:p>
    <w:p w:rsidR="00055510" w:rsidRDefault="00EB3F1E" w:rsidP="0041090B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EB3F1E">
        <w:rPr>
          <w:color w:val="000000"/>
          <w:sz w:val="28"/>
          <w:szCs w:val="22"/>
        </w:rPr>
        <w:t>Этот алгоритм поиска работает на месте измерения требуемого значения. Для правильной работы этого алгоритма сбор данных должен быть отсортир</w:t>
      </w:r>
      <w:r w:rsidRPr="00EB3F1E">
        <w:rPr>
          <w:color w:val="000000"/>
          <w:sz w:val="28"/>
          <w:szCs w:val="22"/>
        </w:rPr>
        <w:t>о</w:t>
      </w:r>
      <w:r w:rsidRPr="00EB3F1E">
        <w:rPr>
          <w:color w:val="000000"/>
          <w:sz w:val="28"/>
          <w:szCs w:val="22"/>
        </w:rPr>
        <w:t>ванным и равномерно распределенным. Первоначально позиция зонда – это п</w:t>
      </w:r>
      <w:r w:rsidRPr="00EB3F1E">
        <w:rPr>
          <w:color w:val="000000"/>
          <w:sz w:val="28"/>
          <w:szCs w:val="22"/>
        </w:rPr>
        <w:t>о</w:t>
      </w:r>
      <w:r w:rsidRPr="00EB3F1E">
        <w:rPr>
          <w:color w:val="000000"/>
          <w:sz w:val="28"/>
          <w:szCs w:val="22"/>
        </w:rPr>
        <w:t xml:space="preserve">зиция самого среднего элемента коллекции. Если совпадение происходит, то возвращается индекс элемента. Если средний элемент больше, чем элемент, то позиция зонда снова вычисляется в </w:t>
      </w:r>
      <w:proofErr w:type="spellStart"/>
      <w:r w:rsidRPr="00EB3F1E">
        <w:rPr>
          <w:color w:val="000000"/>
          <w:sz w:val="28"/>
          <w:szCs w:val="22"/>
        </w:rPr>
        <w:t>подмассиве</w:t>
      </w:r>
      <w:proofErr w:type="spellEnd"/>
      <w:r w:rsidRPr="00EB3F1E">
        <w:rPr>
          <w:color w:val="000000"/>
          <w:sz w:val="28"/>
          <w:szCs w:val="22"/>
        </w:rPr>
        <w:t xml:space="preserve"> справа от среднего элемента. В противном случае элемент ищется в </w:t>
      </w:r>
      <w:proofErr w:type="spellStart"/>
      <w:r w:rsidRPr="00EB3F1E">
        <w:rPr>
          <w:color w:val="000000"/>
          <w:sz w:val="28"/>
          <w:szCs w:val="22"/>
        </w:rPr>
        <w:t>подмассиве</w:t>
      </w:r>
      <w:proofErr w:type="spellEnd"/>
      <w:r w:rsidRPr="00EB3F1E">
        <w:rPr>
          <w:color w:val="000000"/>
          <w:sz w:val="28"/>
          <w:szCs w:val="22"/>
        </w:rPr>
        <w:t xml:space="preserve"> слева от среднего элемента. Этот процесс продолжается и для </w:t>
      </w:r>
      <w:proofErr w:type="spellStart"/>
      <w:r w:rsidRPr="00EB3F1E">
        <w:rPr>
          <w:color w:val="000000"/>
          <w:sz w:val="28"/>
          <w:szCs w:val="22"/>
        </w:rPr>
        <w:t>подмассива</w:t>
      </w:r>
      <w:proofErr w:type="spellEnd"/>
      <w:r w:rsidRPr="00EB3F1E">
        <w:rPr>
          <w:color w:val="000000"/>
          <w:sz w:val="28"/>
          <w:szCs w:val="22"/>
        </w:rPr>
        <w:t xml:space="preserve">, пока размер </w:t>
      </w:r>
      <w:proofErr w:type="spellStart"/>
      <w:r w:rsidRPr="00EB3F1E">
        <w:rPr>
          <w:color w:val="000000"/>
          <w:sz w:val="28"/>
          <w:szCs w:val="22"/>
        </w:rPr>
        <w:t>подмассива</w:t>
      </w:r>
      <w:proofErr w:type="spellEnd"/>
      <w:r w:rsidRPr="00EB3F1E">
        <w:rPr>
          <w:color w:val="000000"/>
          <w:sz w:val="28"/>
          <w:szCs w:val="22"/>
        </w:rPr>
        <w:t xml:space="preserve"> не уменьшится до нуля. </w:t>
      </w:r>
    </w:p>
    <w:p w:rsidR="004D3EED" w:rsidRDefault="004D3EED" w:rsidP="004D3EED">
      <w:pPr>
        <w:spacing w:line="360" w:lineRule="auto"/>
        <w:ind w:right="301" w:firstLine="709"/>
        <w:rPr>
          <w:color w:val="000000"/>
          <w:sz w:val="28"/>
          <w:szCs w:val="22"/>
        </w:rPr>
      </w:pPr>
    </w:p>
    <w:p w:rsidR="00AF5360" w:rsidRDefault="00AF5360" w:rsidP="004D3EED">
      <w:pPr>
        <w:spacing w:line="360" w:lineRule="auto"/>
        <w:ind w:right="301" w:firstLine="709"/>
        <w:rPr>
          <w:color w:val="000000"/>
          <w:sz w:val="28"/>
          <w:szCs w:val="22"/>
        </w:rPr>
      </w:pPr>
    </w:p>
    <w:p w:rsidR="00AF5360" w:rsidRPr="00AF5360" w:rsidRDefault="00AF5360" w:rsidP="00AF5360">
      <w:pPr>
        <w:spacing w:line="360" w:lineRule="auto"/>
        <w:ind w:right="301"/>
        <w:rPr>
          <w:color w:val="000000"/>
          <w:sz w:val="28"/>
          <w:szCs w:val="22"/>
        </w:rPr>
      </w:pPr>
      <w:r>
        <w:rPr>
          <w:noProof/>
          <w:color w:val="000000"/>
          <w:sz w:val="28"/>
          <w:szCs w:val="22"/>
        </w:rPr>
        <w:lastRenderedPageBreak/>
        <w:drawing>
          <wp:inline distT="0" distB="0" distL="0" distR="0">
            <wp:extent cx="6300470" cy="2929166"/>
            <wp:effectExtent l="1905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2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510" w:rsidRPr="00055510" w:rsidRDefault="00055510" w:rsidP="00055510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503F4F">
        <w:rPr>
          <w:color w:val="000000"/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Интерполяционный поиск</w:t>
      </w: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66040</wp:posOffset>
            </wp:positionV>
            <wp:extent cx="4460240" cy="3348355"/>
            <wp:effectExtent l="38100" t="57150" r="111760" b="99695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3348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055510" w:rsidRP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 График интерполяционного поиска</w:t>
      </w:r>
    </w:p>
    <w:p w:rsidR="00503F4F" w:rsidRDefault="00AF5360" w:rsidP="00055510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>
        <w:object w:dxaOrig="9589" w:dyaOrig="8909">
          <v:shape id="_x0000_i1027" type="#_x0000_t75" style="width:467.25pt;height:434.25pt" o:ole="">
            <v:imagedata r:id="rId18" o:title=""/>
          </v:shape>
          <o:OLEObject Type="Embed" ProgID="Visio.Drawing.11" ShapeID="_x0000_i1027" DrawAspect="Content" ObjectID="_1648545408" r:id="rId19"/>
        </w:object>
      </w:r>
    </w:p>
    <w:p w:rsidR="00503F4F" w:rsidRDefault="00503F4F" w:rsidP="00503F4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503F4F" w:rsidRPr="00503F4F" w:rsidRDefault="00503F4F" w:rsidP="00503F4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4307D7">
        <w:rPr>
          <w:color w:val="000000"/>
          <w:sz w:val="28"/>
          <w:szCs w:val="22"/>
        </w:rPr>
        <w:t>6</w:t>
      </w:r>
      <w:r>
        <w:rPr>
          <w:color w:val="000000"/>
          <w:sz w:val="28"/>
          <w:szCs w:val="22"/>
        </w:rPr>
        <w:t xml:space="preserve"> Диаграмма деятельности интерполяционного поиска</w:t>
      </w:r>
    </w:p>
    <w:p w:rsidR="00503F4F" w:rsidRDefault="00503F4F" w:rsidP="003006F1">
      <w:pPr>
        <w:spacing w:line="360" w:lineRule="auto"/>
        <w:ind w:right="301"/>
        <w:rPr>
          <w:b/>
          <w:bCs/>
          <w:color w:val="000000"/>
          <w:sz w:val="28"/>
          <w:szCs w:val="22"/>
        </w:rPr>
      </w:pPr>
    </w:p>
    <w:p w:rsidR="004D3EED" w:rsidRDefault="00394DC4" w:rsidP="00AF5360">
      <w:pPr>
        <w:spacing w:line="360" w:lineRule="auto"/>
        <w:ind w:right="301"/>
        <w:jc w:val="center"/>
        <w:rPr>
          <w:b/>
          <w:bCs/>
          <w:color w:val="000000"/>
          <w:sz w:val="28"/>
          <w:szCs w:val="22"/>
        </w:rPr>
      </w:pPr>
      <w:r w:rsidRPr="00394DC4">
        <w:rPr>
          <w:b/>
          <w:bCs/>
          <w:color w:val="000000"/>
          <w:sz w:val="28"/>
          <w:szCs w:val="22"/>
        </w:rPr>
        <w:t>Поиск</w:t>
      </w:r>
      <w:r w:rsidR="00055510">
        <w:rPr>
          <w:b/>
          <w:bCs/>
          <w:color w:val="000000"/>
          <w:sz w:val="28"/>
          <w:szCs w:val="22"/>
        </w:rPr>
        <w:t xml:space="preserve"> </w:t>
      </w:r>
      <w:r w:rsidRPr="00394DC4">
        <w:rPr>
          <w:b/>
          <w:bCs/>
          <w:color w:val="000000"/>
          <w:sz w:val="28"/>
          <w:szCs w:val="22"/>
        </w:rPr>
        <w:t>Фибоначчи</w:t>
      </w:r>
    </w:p>
    <w:p w:rsidR="00394DC4" w:rsidRPr="00AF5360" w:rsidRDefault="00394DC4" w:rsidP="00AF5360">
      <w:pPr>
        <w:spacing w:line="360" w:lineRule="auto"/>
        <w:jc w:val="both"/>
        <w:rPr>
          <w:b/>
          <w:bCs/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Пусть искомый элемент будет х.</w:t>
      </w:r>
      <w:r>
        <w:rPr>
          <w:color w:val="000000"/>
          <w:sz w:val="28"/>
          <w:szCs w:val="22"/>
        </w:rPr>
        <w:t xml:space="preserve"> </w:t>
      </w:r>
      <w:r w:rsidRPr="00394DC4">
        <w:rPr>
          <w:color w:val="000000"/>
          <w:sz w:val="28"/>
          <w:szCs w:val="22"/>
        </w:rPr>
        <w:t>Идея состоит в том, чтобы сначала найти на</w:t>
      </w:r>
      <w:r w:rsidRPr="00394DC4">
        <w:rPr>
          <w:color w:val="000000"/>
          <w:sz w:val="28"/>
          <w:szCs w:val="22"/>
        </w:rPr>
        <w:t>и</w:t>
      </w:r>
      <w:r w:rsidRPr="00394DC4">
        <w:rPr>
          <w:color w:val="000000"/>
          <w:sz w:val="28"/>
          <w:szCs w:val="22"/>
        </w:rPr>
        <w:t xml:space="preserve">меньшее число Фибоначчи, которое больше или равно длине данного массива. Пусть найденное число Фибоначчи будет </w:t>
      </w:r>
      <w:proofErr w:type="spellStart"/>
      <w:r w:rsidRPr="00394DC4">
        <w:rPr>
          <w:color w:val="000000"/>
          <w:sz w:val="28"/>
          <w:szCs w:val="22"/>
        </w:rPr>
        <w:t>fib</w:t>
      </w:r>
      <w:proofErr w:type="spellEnd"/>
      <w:r w:rsidRPr="00394DC4">
        <w:rPr>
          <w:color w:val="000000"/>
          <w:sz w:val="28"/>
          <w:szCs w:val="22"/>
        </w:rPr>
        <w:t xml:space="preserve"> (m-е число Фибоначчи). Мы испол</w:t>
      </w:r>
      <w:r w:rsidRPr="00394DC4">
        <w:rPr>
          <w:color w:val="000000"/>
          <w:sz w:val="28"/>
          <w:szCs w:val="22"/>
        </w:rPr>
        <w:t>ь</w:t>
      </w:r>
      <w:r w:rsidRPr="00394DC4">
        <w:rPr>
          <w:color w:val="000000"/>
          <w:sz w:val="28"/>
          <w:szCs w:val="22"/>
        </w:rPr>
        <w:t>зуем 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 в качестве индекса (если это действительный и</w:t>
      </w:r>
      <w:r w:rsidRPr="00394DC4">
        <w:rPr>
          <w:color w:val="000000"/>
          <w:sz w:val="28"/>
          <w:szCs w:val="22"/>
        </w:rPr>
        <w:t>н</w:t>
      </w:r>
      <w:r w:rsidRPr="00394DC4">
        <w:rPr>
          <w:color w:val="000000"/>
          <w:sz w:val="28"/>
          <w:szCs w:val="22"/>
        </w:rPr>
        <w:t>декс). Пусть 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 будет </w:t>
      </w:r>
      <w:proofErr w:type="spellStart"/>
      <w:r w:rsidRPr="00394DC4">
        <w:rPr>
          <w:color w:val="000000"/>
          <w:sz w:val="28"/>
          <w:szCs w:val="22"/>
        </w:rPr>
        <w:t>i</w:t>
      </w:r>
      <w:proofErr w:type="spellEnd"/>
      <w:r w:rsidRPr="00394DC4">
        <w:rPr>
          <w:color w:val="000000"/>
          <w:sz w:val="28"/>
          <w:szCs w:val="22"/>
        </w:rPr>
        <w:t xml:space="preserve">, мы сравним </w:t>
      </w:r>
      <w:proofErr w:type="spellStart"/>
      <w:r w:rsidRPr="00394DC4">
        <w:rPr>
          <w:color w:val="000000"/>
          <w:sz w:val="28"/>
          <w:szCs w:val="22"/>
        </w:rPr>
        <w:t>arr</w:t>
      </w:r>
      <w:proofErr w:type="spellEnd"/>
      <w:r w:rsidRPr="00394DC4">
        <w:rPr>
          <w:color w:val="000000"/>
          <w:sz w:val="28"/>
          <w:szCs w:val="22"/>
        </w:rPr>
        <w:t xml:space="preserve"> [</w:t>
      </w:r>
      <w:proofErr w:type="spellStart"/>
      <w:r w:rsidRPr="00394DC4">
        <w:rPr>
          <w:color w:val="000000"/>
          <w:sz w:val="28"/>
          <w:szCs w:val="22"/>
        </w:rPr>
        <w:t>i</w:t>
      </w:r>
      <w:proofErr w:type="spellEnd"/>
      <w:r w:rsidRPr="00394DC4">
        <w:rPr>
          <w:color w:val="000000"/>
          <w:sz w:val="28"/>
          <w:szCs w:val="22"/>
        </w:rPr>
        <w:t xml:space="preserve">] с </w:t>
      </w:r>
      <w:proofErr w:type="spellStart"/>
      <w:r w:rsidRPr="00394DC4">
        <w:rPr>
          <w:color w:val="000000"/>
          <w:sz w:val="28"/>
          <w:szCs w:val="22"/>
        </w:rPr>
        <w:t>x</w:t>
      </w:r>
      <w:proofErr w:type="spellEnd"/>
      <w:r w:rsidRPr="00394DC4">
        <w:rPr>
          <w:color w:val="000000"/>
          <w:sz w:val="28"/>
          <w:szCs w:val="22"/>
        </w:rPr>
        <w:t xml:space="preserve">, если x одно и то же, мы вернем i. Иначе, если x больше, мы возвращаемся для </w:t>
      </w:r>
      <w:proofErr w:type="spellStart"/>
      <w:r w:rsidRPr="00394DC4">
        <w:rPr>
          <w:color w:val="000000"/>
          <w:sz w:val="28"/>
          <w:szCs w:val="22"/>
        </w:rPr>
        <w:t>подмассива</w:t>
      </w:r>
      <w:proofErr w:type="spellEnd"/>
      <w:r w:rsidRPr="00394DC4">
        <w:rPr>
          <w:color w:val="000000"/>
          <w:sz w:val="28"/>
          <w:szCs w:val="22"/>
        </w:rPr>
        <w:t xml:space="preserve"> п</w:t>
      </w:r>
      <w:r w:rsidRPr="00394DC4">
        <w:rPr>
          <w:color w:val="000000"/>
          <w:sz w:val="28"/>
          <w:szCs w:val="22"/>
        </w:rPr>
        <w:t>о</w:t>
      </w:r>
      <w:r w:rsidRPr="00394DC4">
        <w:rPr>
          <w:color w:val="000000"/>
          <w:sz w:val="28"/>
          <w:szCs w:val="22"/>
        </w:rPr>
        <w:t xml:space="preserve">сле </w:t>
      </w:r>
      <w:proofErr w:type="spellStart"/>
      <w:r w:rsidRPr="00394DC4">
        <w:rPr>
          <w:color w:val="000000"/>
          <w:sz w:val="28"/>
          <w:szCs w:val="22"/>
        </w:rPr>
        <w:t>i</w:t>
      </w:r>
      <w:proofErr w:type="spellEnd"/>
      <w:r w:rsidRPr="00394DC4">
        <w:rPr>
          <w:color w:val="000000"/>
          <w:sz w:val="28"/>
          <w:szCs w:val="22"/>
        </w:rPr>
        <w:t xml:space="preserve">, иначе мы возвращаемся для </w:t>
      </w:r>
      <w:proofErr w:type="spellStart"/>
      <w:r w:rsidRPr="00394DC4">
        <w:rPr>
          <w:color w:val="000000"/>
          <w:sz w:val="28"/>
          <w:szCs w:val="22"/>
        </w:rPr>
        <w:t>подмассива</w:t>
      </w:r>
      <w:proofErr w:type="spellEnd"/>
      <w:r w:rsidRPr="00394DC4">
        <w:rPr>
          <w:color w:val="000000"/>
          <w:sz w:val="28"/>
          <w:szCs w:val="22"/>
        </w:rPr>
        <w:t xml:space="preserve"> до </w:t>
      </w:r>
      <w:proofErr w:type="spellStart"/>
      <w:r w:rsidRPr="00394DC4">
        <w:rPr>
          <w:color w:val="000000"/>
          <w:sz w:val="28"/>
          <w:szCs w:val="22"/>
        </w:rPr>
        <w:t>i</w:t>
      </w:r>
      <w:proofErr w:type="spellEnd"/>
      <w:r w:rsidRPr="00394DC4">
        <w:rPr>
          <w:color w:val="000000"/>
          <w:sz w:val="28"/>
          <w:szCs w:val="22"/>
        </w:rPr>
        <w:t>.</w:t>
      </w:r>
      <w:r w:rsidR="00AF5360" w:rsidRPr="00394DC4">
        <w:rPr>
          <w:color w:val="000000"/>
          <w:sz w:val="28"/>
          <w:szCs w:val="22"/>
        </w:rPr>
        <w:t xml:space="preserve"> </w:t>
      </w:r>
      <w:r w:rsidRPr="00394DC4">
        <w:rPr>
          <w:color w:val="000000"/>
          <w:sz w:val="28"/>
          <w:szCs w:val="22"/>
        </w:rPr>
        <w:br/>
        <w:t xml:space="preserve">Пусть </w:t>
      </w:r>
      <w:proofErr w:type="spellStart"/>
      <w:r w:rsidRPr="00394DC4">
        <w:rPr>
          <w:color w:val="000000"/>
          <w:sz w:val="28"/>
          <w:szCs w:val="22"/>
        </w:rPr>
        <w:t>arr</w:t>
      </w:r>
      <w:proofErr w:type="spellEnd"/>
      <w:r w:rsidRPr="00394DC4">
        <w:rPr>
          <w:color w:val="000000"/>
          <w:sz w:val="28"/>
          <w:szCs w:val="22"/>
        </w:rPr>
        <w:t xml:space="preserve"> [0..n-1] будет входным массивом, а элемент для поиска будет x.</w:t>
      </w:r>
    </w:p>
    <w:p w:rsidR="00394DC4" w:rsidRPr="00394DC4" w:rsidRDefault="00394DC4" w:rsidP="00AF5360">
      <w:pPr>
        <w:tabs>
          <w:tab w:val="num" w:pos="720"/>
        </w:tabs>
        <w:spacing w:line="360" w:lineRule="auto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lastRenderedPageBreak/>
        <w:t xml:space="preserve">Найдите наименьшее число Фибоначчи, большее или равное n. Пусть это число будет </w:t>
      </w:r>
      <w:proofErr w:type="spellStart"/>
      <w:r w:rsidRPr="00394DC4">
        <w:rPr>
          <w:color w:val="000000"/>
          <w:sz w:val="28"/>
          <w:szCs w:val="22"/>
        </w:rPr>
        <w:t>fibM</w:t>
      </w:r>
      <w:proofErr w:type="spellEnd"/>
      <w:r w:rsidRPr="00394DC4">
        <w:rPr>
          <w:color w:val="000000"/>
          <w:sz w:val="28"/>
          <w:szCs w:val="22"/>
        </w:rPr>
        <w:t xml:space="preserve"> [m-е число Фибоначчи]. Пусть два предшествующих ему числа Фиб</w:t>
      </w:r>
      <w:r w:rsidRPr="00394DC4">
        <w:rPr>
          <w:color w:val="000000"/>
          <w:sz w:val="28"/>
          <w:szCs w:val="22"/>
        </w:rPr>
        <w:t>о</w:t>
      </w:r>
      <w:r w:rsidRPr="00394DC4">
        <w:rPr>
          <w:color w:val="000000"/>
          <w:sz w:val="28"/>
          <w:szCs w:val="22"/>
        </w:rPr>
        <w:t>наччи — это fibMm1 [(m-1)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Фибоначчи] и fibMm2 [(m-2)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</w:t>
      </w:r>
      <w:r w:rsidRPr="00394DC4">
        <w:rPr>
          <w:color w:val="000000"/>
          <w:sz w:val="28"/>
          <w:szCs w:val="22"/>
        </w:rPr>
        <w:t>и</w:t>
      </w:r>
      <w:r w:rsidRPr="00394DC4">
        <w:rPr>
          <w:color w:val="000000"/>
          <w:sz w:val="28"/>
          <w:szCs w:val="22"/>
        </w:rPr>
        <w:t>боначчи].</w:t>
      </w:r>
    </w:p>
    <w:p w:rsidR="00394DC4" w:rsidRPr="00394DC4" w:rsidRDefault="00394DC4" w:rsidP="00AF5360">
      <w:pPr>
        <w:tabs>
          <w:tab w:val="num" w:pos="720"/>
        </w:tabs>
        <w:spacing w:line="360" w:lineRule="auto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В то время как массив имеет элементы для проверки:</w:t>
      </w:r>
    </w:p>
    <w:p w:rsidR="00394DC4" w:rsidRPr="00394DC4" w:rsidRDefault="00394DC4" w:rsidP="00AF5360">
      <w:pPr>
        <w:tabs>
          <w:tab w:val="num" w:pos="1440"/>
        </w:tabs>
        <w:spacing w:line="360" w:lineRule="auto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Сравните x с последним элементом диапазона, охватываемого fibMm2</w:t>
      </w:r>
    </w:p>
    <w:p w:rsidR="00394DC4" w:rsidRPr="00394DC4" w:rsidRDefault="00394DC4" w:rsidP="00AF5360">
      <w:pPr>
        <w:tabs>
          <w:tab w:val="num" w:pos="1440"/>
        </w:tabs>
        <w:spacing w:line="360" w:lineRule="auto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Если х совпадает, вернуть индекс</w:t>
      </w:r>
    </w:p>
    <w:p w:rsidR="00394DC4" w:rsidRPr="00394DC4" w:rsidRDefault="00394DC4" w:rsidP="00AF5360">
      <w:pPr>
        <w:tabs>
          <w:tab w:val="num" w:pos="1440"/>
        </w:tabs>
        <w:spacing w:line="360" w:lineRule="auto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Иначе</w:t>
      </w:r>
      <w:proofErr w:type="gramStart"/>
      <w:r w:rsidRPr="00394DC4">
        <w:rPr>
          <w:color w:val="000000"/>
          <w:sz w:val="28"/>
          <w:szCs w:val="22"/>
        </w:rPr>
        <w:t xml:space="preserve"> Е</w:t>
      </w:r>
      <w:proofErr w:type="gramEnd"/>
      <w:r w:rsidRPr="00394DC4">
        <w:rPr>
          <w:color w:val="000000"/>
          <w:sz w:val="28"/>
          <w:szCs w:val="22"/>
        </w:rPr>
        <w:t>сли x меньше, чем элемент, переместите три переменные Фибоначчи на две Фибоначчи вниз, что указывает на удаление приблизительно двух третей о</w:t>
      </w:r>
      <w:r w:rsidRPr="00394DC4">
        <w:rPr>
          <w:color w:val="000000"/>
          <w:sz w:val="28"/>
          <w:szCs w:val="22"/>
        </w:rPr>
        <w:t>с</w:t>
      </w:r>
      <w:r w:rsidRPr="00394DC4">
        <w:rPr>
          <w:color w:val="000000"/>
          <w:sz w:val="28"/>
          <w:szCs w:val="22"/>
        </w:rPr>
        <w:t>тавшегося массива.</w:t>
      </w:r>
    </w:p>
    <w:p w:rsidR="00394DC4" w:rsidRPr="00394DC4" w:rsidRDefault="00394DC4" w:rsidP="00AF5360">
      <w:pPr>
        <w:tabs>
          <w:tab w:val="num" w:pos="1440"/>
        </w:tabs>
        <w:spacing w:line="360" w:lineRule="auto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Если x больше элемента, переместите три переменные Фибоначчи на одну Фиб</w:t>
      </w:r>
      <w:r w:rsidRPr="00394DC4">
        <w:rPr>
          <w:color w:val="000000"/>
          <w:sz w:val="28"/>
          <w:szCs w:val="22"/>
        </w:rPr>
        <w:t>о</w:t>
      </w:r>
      <w:r w:rsidRPr="00394DC4">
        <w:rPr>
          <w:color w:val="000000"/>
          <w:sz w:val="28"/>
          <w:szCs w:val="22"/>
        </w:rPr>
        <w:t>наччи вниз. Сброс смещения до индекса. Вместе они указывают на устранение приблизительно первой трети оставшегося массива.</w:t>
      </w:r>
    </w:p>
    <w:p w:rsidR="004D3EED" w:rsidRDefault="00394DC4" w:rsidP="00AF5360">
      <w:pPr>
        <w:tabs>
          <w:tab w:val="num" w:pos="720"/>
        </w:tabs>
        <w:spacing w:line="360" w:lineRule="auto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Поскольку для сравнения может остаться один элемент, проверьте, не равняе</w:t>
      </w:r>
      <w:r w:rsidRPr="00394DC4">
        <w:rPr>
          <w:color w:val="000000"/>
          <w:sz w:val="28"/>
          <w:szCs w:val="22"/>
        </w:rPr>
        <w:t>т</w:t>
      </w:r>
      <w:r w:rsidRPr="00394DC4">
        <w:rPr>
          <w:color w:val="000000"/>
          <w:sz w:val="28"/>
          <w:szCs w:val="22"/>
        </w:rPr>
        <w:t>ся ли fibMm1 1. Если да, сравните x с этим оставшимся элементом. Если совп</w:t>
      </w:r>
      <w:r w:rsidRPr="00394DC4">
        <w:rPr>
          <w:color w:val="000000"/>
          <w:sz w:val="28"/>
          <w:szCs w:val="22"/>
        </w:rPr>
        <w:t>а</w:t>
      </w:r>
      <w:r w:rsidRPr="00394DC4">
        <w:rPr>
          <w:color w:val="000000"/>
          <w:sz w:val="28"/>
          <w:szCs w:val="22"/>
        </w:rPr>
        <w:t>дают, верните индекс.</w:t>
      </w:r>
    </w:p>
    <w:p w:rsidR="003006F1" w:rsidRPr="00AF5360" w:rsidRDefault="00AF5360" w:rsidP="00AF5360">
      <w:pPr>
        <w:tabs>
          <w:tab w:val="num" w:pos="720"/>
        </w:tabs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  <w:color w:val="000000"/>
          <w:sz w:val="28"/>
          <w:szCs w:val="22"/>
        </w:rPr>
        <w:drawing>
          <wp:inline distT="0" distB="0" distL="0" distR="0">
            <wp:extent cx="3152775" cy="36004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D7" w:rsidRDefault="00055510" w:rsidP="004307D7">
      <w:pPr>
        <w:tabs>
          <w:tab w:val="num" w:pos="720"/>
        </w:tabs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41090B">
        <w:rPr>
          <w:color w:val="000000"/>
          <w:sz w:val="28"/>
          <w:szCs w:val="22"/>
        </w:rPr>
        <w:t>7</w:t>
      </w:r>
      <w:r>
        <w:rPr>
          <w:color w:val="000000"/>
          <w:sz w:val="28"/>
          <w:szCs w:val="22"/>
        </w:rPr>
        <w:t xml:space="preserve"> Поиск Фибоначчи.</w:t>
      </w: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167391" cy="3333750"/>
            <wp:effectExtent l="38100" t="57150" r="109459" b="952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28" cy="3342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6F1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8 График поиска Фибоначчи</w:t>
      </w:r>
    </w:p>
    <w:p w:rsidR="004307D7" w:rsidRDefault="00AF5360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object w:dxaOrig="11285" w:dyaOrig="13161">
          <v:shape id="_x0000_i1028" type="#_x0000_t75" style="width:467.25pt;height:544.5pt" o:ole="">
            <v:imagedata r:id="rId22" o:title=""/>
          </v:shape>
          <o:OLEObject Type="Embed" ProgID="Visio.Drawing.11" ShapeID="_x0000_i1028" DrawAspect="Content" ObjectID="_1648545409" r:id="rId23"/>
        </w:object>
      </w:r>
    </w:p>
    <w:p w:rsidR="000E1B21" w:rsidRDefault="000E1B21" w:rsidP="00AF5360">
      <w:pPr>
        <w:spacing w:line="360" w:lineRule="auto"/>
        <w:ind w:right="301"/>
        <w:rPr>
          <w:color w:val="000000"/>
          <w:sz w:val="28"/>
          <w:szCs w:val="22"/>
        </w:rPr>
      </w:pPr>
    </w:p>
    <w:p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9 Диаграмма деятельности поиска Фибоначчи</w:t>
      </w:r>
    </w:p>
    <w:p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:rsidR="002B3760" w:rsidRPr="009E08B3" w:rsidRDefault="00AC4EDC" w:rsidP="009E08B3">
      <w:pPr>
        <w:spacing w:line="360" w:lineRule="auto"/>
        <w:rPr>
          <w:sz w:val="28"/>
        </w:rPr>
      </w:pPr>
      <w:r w:rsidRPr="009E08B3">
        <w:rPr>
          <w:sz w:val="28"/>
        </w:rPr>
        <w:t>Вывод: в ходе выполнения работ</w:t>
      </w:r>
      <w:r w:rsidR="009E08B3" w:rsidRPr="009E08B3">
        <w:rPr>
          <w:sz w:val="28"/>
        </w:rPr>
        <w:t xml:space="preserve">ы были изучены алгоритмы поиска: </w:t>
      </w:r>
      <w:r w:rsidR="009E08B3">
        <w:rPr>
          <w:sz w:val="28"/>
        </w:rPr>
        <w:t>линейный</w:t>
      </w:r>
      <w:r w:rsidR="009E08B3" w:rsidRPr="009E08B3">
        <w:rPr>
          <w:sz w:val="28"/>
        </w:rPr>
        <w:t>,</w:t>
      </w:r>
      <w:r w:rsidR="009E08B3">
        <w:rPr>
          <w:sz w:val="28"/>
        </w:rPr>
        <w:t xml:space="preserve"> </w:t>
      </w:r>
      <w:r w:rsidR="009E08B3" w:rsidRPr="009E08B3">
        <w:rPr>
          <w:sz w:val="28"/>
        </w:rPr>
        <w:t>бинарный</w:t>
      </w:r>
      <w:proofErr w:type="gramStart"/>
      <w:r w:rsidR="009E08B3" w:rsidRPr="009E08B3">
        <w:rPr>
          <w:sz w:val="28"/>
        </w:rPr>
        <w:t xml:space="preserve"> ,</w:t>
      </w:r>
      <w:proofErr w:type="gramEnd"/>
      <w:r w:rsidR="009E08B3" w:rsidRPr="009E08B3">
        <w:rPr>
          <w:sz w:val="28"/>
        </w:rPr>
        <w:t xml:space="preserve"> Интерполяционный</w:t>
      </w:r>
      <w:r w:rsidR="009E08B3">
        <w:rPr>
          <w:sz w:val="28"/>
        </w:rPr>
        <w:t xml:space="preserve">  </w:t>
      </w:r>
      <w:r w:rsidR="009E08B3" w:rsidRPr="009E08B3">
        <w:rPr>
          <w:sz w:val="28"/>
        </w:rPr>
        <w:t>и поиск Фибоначчи</w:t>
      </w:r>
      <w:r w:rsidR="009E08B3">
        <w:rPr>
          <w:sz w:val="28"/>
        </w:rPr>
        <w:t>, а так же построены ди</w:t>
      </w:r>
      <w:r w:rsidR="009E08B3">
        <w:rPr>
          <w:sz w:val="28"/>
        </w:rPr>
        <w:t>а</w:t>
      </w:r>
      <w:r w:rsidR="009E08B3">
        <w:rPr>
          <w:sz w:val="28"/>
        </w:rPr>
        <w:t>граммы деятельности каждого из поисков.</w:t>
      </w:r>
    </w:p>
    <w:p w:rsidR="009E08B3" w:rsidRPr="000739EB" w:rsidRDefault="009E08B3">
      <w:pPr>
        <w:spacing w:line="360" w:lineRule="auto"/>
        <w:ind w:right="301"/>
        <w:jc w:val="both"/>
        <w:rPr>
          <w:rFonts w:eastAsia="Helvetica-Bold"/>
          <w:sz w:val="28"/>
          <w:szCs w:val="28"/>
        </w:rPr>
      </w:pPr>
    </w:p>
    <w:sectPr w:rsidR="009E08B3" w:rsidRPr="000739EB" w:rsidSect="00207F1E">
      <w:headerReference w:type="even" r:id="rId24"/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B29" w:rsidRDefault="00474B29">
      <w:r>
        <w:separator/>
      </w:r>
    </w:p>
  </w:endnote>
  <w:endnote w:type="continuationSeparator" w:id="0">
    <w:p w:rsidR="00474B29" w:rsidRDefault="00474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25" w:rsidRDefault="00144868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5" o:spid="_x0000_s4162" type="#_x0000_t202" style="position:absolute;margin-left:175.9pt;margin-top:-8.9pt;width:293.85pt;height:31.6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<v:textbox>
            <w:txbxContent>
              <w:p w:rsidR="00000C25" w:rsidRDefault="00000C25" w:rsidP="00524D32">
                <w:pPr>
                  <w:pStyle w:val="a7"/>
                </w:pPr>
                <w:r>
                  <w:rPr>
                    <w:szCs w:val="28"/>
                  </w:rPr>
                  <w:t xml:space="preserve">     </w:t>
                </w:r>
                <w:r w:rsidR="00AF5360">
                  <w:rPr>
                    <w:sz w:val="36"/>
                  </w:rPr>
                  <w:t>АиСД.09.03.02.06</w:t>
                </w:r>
                <w:r w:rsidR="00EF2AEE">
                  <w:rPr>
                    <w:sz w:val="36"/>
                  </w:rPr>
                  <w:t xml:space="preserve">0000 </w:t>
                </w:r>
                <w:proofErr w:type="gramStart"/>
                <w:r w:rsidR="00EF2AEE">
                  <w:rPr>
                    <w:sz w:val="36"/>
                  </w:rPr>
                  <w:t>ПР</w:t>
                </w:r>
                <w:proofErr w:type="gramEnd"/>
              </w:p>
              <w:p w:rsidR="00000C25" w:rsidRPr="00524D32" w:rsidRDefault="00000C25" w:rsidP="00524D32">
                <w:pPr>
                  <w:rPr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59" o:spid="_x0000_s4161" type="#_x0000_t202" style="position:absolute;margin-left:2.6pt;margin-top:16.25pt;width:29.75pt;height:9.9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<v:textbox inset="0,0,0,0">
            <w:txbxContent>
              <w:p w:rsidR="00000C25" w:rsidRDefault="00000C25" w:rsidP="00515DB7">
                <w:pPr>
                  <w:pStyle w:val="a6"/>
                  <w:jc w:val="left"/>
                  <w:rPr>
                    <w:lang w:val="en-US"/>
                  </w:rPr>
                </w:pPr>
                <w:r>
                  <w:t>Лист</w:t>
                </w:r>
              </w:p>
            </w:txbxContent>
          </v:textbox>
        </v:shape>
      </w:pict>
    </w:r>
    <w:r>
      <w:rPr>
        <w:noProof/>
      </w:rPr>
      <w:pict>
        <v:line id="Line 46" o:spid="_x0000_s4160" style="position:absolute;z-index:251668992;visibility:visible;mso-position-horizontal-relative:page;mso-position-vertical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<w10:wrap anchorx="page" anchory="page"/>
        </v:line>
      </w:pict>
    </w:r>
    <w:r>
      <w:rPr>
        <w:noProof/>
      </w:rPr>
      <w:pict>
        <v:shape id="Text Box 60" o:spid="_x0000_s4159" type="#_x0000_t202" style="position:absolute;margin-left:-18.55pt;margin-top:16.55pt;width:27.75pt;height:10.2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<v:textbox inset="0,0,0,0">
            <w:txbxContent>
              <w:p w:rsidR="00000C25" w:rsidRDefault="00000C25" w:rsidP="00515DB7">
                <w:pPr>
                  <w:pStyle w:val="a6"/>
                  <w:jc w:val="left"/>
                </w:pPr>
                <w:proofErr w:type="spellStart"/>
                <w:r>
                  <w:t>Изм</w:t>
                </w:r>
                <w:proofErr w:type="spellEnd"/>
              </w:p>
            </w:txbxContent>
          </v:textbox>
        </v:shape>
      </w:pict>
    </w:r>
    <w:r>
      <w:rPr>
        <w:noProof/>
      </w:rPr>
      <w:pict>
        <v:shape id="Text Box 69" o:spid="_x0000_s4158" type="#_x0000_t202" style="position:absolute;margin-left:479.2pt;margin-top:8.1pt;width:28pt;height:14.15pt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<v:textbox inset="0,0,0,0">
            <w:txbxContent>
              <w:p w:rsidR="00000C25" w:rsidRPr="00114B23" w:rsidRDefault="00144868" w:rsidP="00515DB7">
                <w:pPr>
                  <w:rPr>
                    <w:szCs w:val="28"/>
                  </w:rPr>
                </w:pPr>
                <w:r w:rsidRPr="009435BE">
                  <w:rPr>
                    <w:szCs w:val="28"/>
                  </w:rPr>
                  <w:fldChar w:fldCharType="begin"/>
                </w:r>
                <w:r w:rsidR="00000C25" w:rsidRPr="009435BE">
                  <w:rPr>
                    <w:szCs w:val="28"/>
                  </w:rPr>
                  <w:instrText xml:space="preserve"> PAGE   \* MERGEFORMAT </w:instrText>
                </w:r>
                <w:r w:rsidRPr="009435BE">
                  <w:rPr>
                    <w:szCs w:val="28"/>
                  </w:rPr>
                  <w:fldChar w:fldCharType="separate"/>
                </w:r>
                <w:r w:rsidR="009E08B3">
                  <w:rPr>
                    <w:noProof/>
                    <w:szCs w:val="28"/>
                  </w:rPr>
                  <w:t>10</w:t>
                </w:r>
                <w:r w:rsidRPr="009435BE">
                  <w:rPr>
                    <w:szCs w:val="2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58" o:spid="_x0000_s4157" type="#_x0000_t202" style="position:absolute;margin-left:38.35pt;margin-top:16.55pt;width:40.1pt;height:12.3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<v:textbox inset="0,0,0,0">
            <w:txbxContent>
              <w:p w:rsidR="00000C25" w:rsidRDefault="00000C25" w:rsidP="000D2B8A">
                <w:pPr>
                  <w:pStyle w:val="a6"/>
                  <w:rPr>
                    <w:lang w:val="en-US"/>
                  </w:rPr>
                </w:pPr>
                <w:r>
                  <w:t>№ докум.</w:t>
                </w:r>
              </w:p>
            </w:txbxContent>
          </v:textbox>
        </v:shape>
      </w:pict>
    </w:r>
    <w:r>
      <w:rPr>
        <w:noProof/>
      </w:rPr>
      <w:pict>
        <v:shape id="Text Box 57" o:spid="_x0000_s4156" type="#_x0000_t202" style="position:absolute;margin-left:111.25pt;margin-top:17.15pt;width:36pt;height:9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<v:textbox inset="0,0,0,0">
            <w:txbxContent>
              <w:p w:rsidR="00000C25" w:rsidRDefault="00000C25" w:rsidP="00515DB7">
                <w:pPr>
                  <w:pStyle w:val="a6"/>
                  <w:jc w:val="left"/>
                  <w:rPr>
                    <w:lang w:val="en-US"/>
                  </w:rPr>
                </w:pPr>
                <w:r>
                  <w:t>Подпись</w:t>
                </w:r>
              </w:p>
            </w:txbxContent>
          </v:textbox>
        </v:shape>
      </w:pict>
    </w:r>
    <w:r>
      <w:rPr>
        <w:noProof/>
      </w:rPr>
      <w:pict>
        <v:shape id="Text Box 56" o:spid="_x0000_s4155" type="#_x0000_t202" style="position:absolute;margin-left:150.45pt;margin-top:17.4pt;width:27pt;height:8.95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<v:textbox inset="0,0,0,0">
            <w:txbxContent>
              <w:p w:rsidR="00000C25" w:rsidRPr="00F9335B" w:rsidRDefault="00000C25" w:rsidP="00515DB7">
                <w:pPr>
                  <w:pStyle w:val="a6"/>
                  <w:jc w:val="left"/>
                </w:pPr>
                <w:r w:rsidRPr="00F9335B">
                  <w:t>Дата</w:t>
                </w:r>
              </w:p>
            </w:txbxContent>
          </v:textbox>
        </v:shape>
      </w:pict>
    </w:r>
    <w:r>
      <w:rPr>
        <w:noProof/>
      </w:rPr>
      <w:pict>
        <v:shape id="Text Box 54" o:spid="_x0000_s4154" type="#_x0000_t202" style="position:absolute;margin-left:474.45pt;margin-top:-10.8pt;width:28pt;height:10.8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<v:textbox inset="0,0,0,0">
            <w:txbxContent>
              <w:p w:rsidR="00000C25" w:rsidRDefault="00000C25" w:rsidP="00515DB7">
                <w:pPr>
                  <w:pStyle w:val="a6"/>
                </w:pPr>
                <w:r>
                  <w:t>Лист</w:t>
                </w:r>
              </w:p>
            </w:txbxContent>
          </v:textbox>
        </v:shape>
      </w:pict>
    </w:r>
    <w:r>
      <w:rPr>
        <w:noProof/>
      </w:rPr>
      <w:pict>
        <v:line id="Line 53" o:spid="_x0000_s4153" style="position:absolute;z-index:251676160;visibility:visible;mso-position-horizontal-relative:page;mso-position-vertical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<w10:wrap anchorx="page" anchory="page"/>
        </v:line>
      </w:pict>
    </w:r>
    <w:r>
      <w:rPr>
        <w:noProof/>
      </w:rPr>
      <w:pict>
        <v:line id="Line 52" o:spid="_x0000_s4152" style="position:absolute;z-index:251675136;visibility:visible;mso-position-horizontal-relative:page;mso-position-vertical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<w10:wrap anchorx="page" anchory="page"/>
        </v:line>
      </w:pict>
    </w:r>
    <w:r>
      <w:rPr>
        <w:noProof/>
      </w:rPr>
      <w:pict>
        <v:line id="Line 51" o:spid="_x0000_s4151" style="position:absolute;z-index:251674112;visibility:visible;mso-position-horizontal-relative:page;mso-position-vertical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<w10:wrap anchorx="page" anchory="page"/>
        </v:line>
      </w:pict>
    </w:r>
    <w:r>
      <w:rPr>
        <w:noProof/>
      </w:rPr>
      <w:pict>
        <v:line id="Line 50" o:spid="_x0000_s4150" style="position:absolute;z-index:251673088;visibility:visible;mso-position-horizontal-relative:page;mso-position-vertical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<w10:wrap anchorx="page" anchory="page"/>
        </v:line>
      </w:pict>
    </w:r>
    <w:r>
      <w:rPr>
        <w:noProof/>
      </w:rPr>
      <w:pict>
        <v:line id="Line 49" o:spid="_x0000_s4149" style="position:absolute;z-index:251672064;visibility:visible;mso-position-horizontal-relative:page;mso-position-vertical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<w10:wrap anchorx="page" anchory="page"/>
        </v:line>
      </w:pict>
    </w:r>
    <w:r>
      <w:rPr>
        <w:noProof/>
      </w:rPr>
      <w:pict>
        <v:line id="Line 48" o:spid="_x0000_s4148" style="position:absolute;z-index:251671040;visibility:visible;mso-position-horizontal-relative:page;mso-position-vertical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<w10:wrap anchorx="page" anchory="page"/>
        </v:line>
      </w:pict>
    </w:r>
    <w:r>
      <w:rPr>
        <w:noProof/>
      </w:rPr>
      <w:pict>
        <v:line id="Line 47" o:spid="_x0000_s4147" style="position:absolute;z-index:251670016;visibility:visible;mso-position-horizontal-relative:page;mso-position-vertical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<w10:wrap anchorx="page" anchory="page"/>
        </v:line>
      </w:pict>
    </w:r>
    <w:r>
      <w:rPr>
        <w:noProof/>
      </w:rPr>
      <w:pict>
        <v:line id="Line 45" o:spid="_x0000_s4146" style="position:absolute;z-index:251667968;visibility:visible;mso-position-horizontal-relative:page;mso-position-vertical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<w10:wrap anchorx="page" anchory="page"/>
        </v:line>
      </w:pict>
    </w:r>
    <w:r>
      <w:rPr>
        <w:noProof/>
      </w:rPr>
      <w:pict>
        <v:line id="Line 44" o:spid="_x0000_s4145" style="position:absolute;z-index:251666944;visibility:visible;mso-position-horizontal-relative:page;mso-position-vertical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<w10:wrap anchorx="page" anchory="page"/>
        </v:line>
      </w:pict>
    </w:r>
    <w:r>
      <w:rPr>
        <w:noProof/>
      </w:rPr>
      <w:pict>
        <v:line id="Line 43" o:spid="_x0000_s4144" style="position:absolute;z-index:251665920;visibility:visible;mso-position-horizontal-relative:page;mso-position-vertical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<w10:wrap anchorx="page"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25" w:rsidRDefault="00144868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8" o:spid="_x0000_s4140" type="#_x0000_t202" style="position:absolute;margin-left:235.8pt;margin-top:-82.85pt;width:247.4pt;height:30.1pt;z-index:-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" stroked="f">
          <v:textbox style="mso-next-textbox:#Text Box 38">
            <w:txbxContent>
              <w:p w:rsidR="00000C25" w:rsidRPr="00205BB5" w:rsidRDefault="000739EB" w:rsidP="00205BB5">
                <w:pPr>
                  <w:pStyle w:val="a7"/>
                  <w:ind w:firstLine="0"/>
                  <w:rPr>
                    <w:sz w:val="24"/>
                    <w:szCs w:val="14"/>
                  </w:rPr>
                </w:pPr>
                <w:r>
                  <w:rPr>
                    <w:sz w:val="36"/>
                  </w:rPr>
                  <w:t>АиСД</w:t>
                </w:r>
                <w:r w:rsidR="00205BB5">
                  <w:rPr>
                    <w:sz w:val="36"/>
                  </w:rPr>
                  <w:t>.09.03.02.0</w:t>
                </w:r>
                <w:r w:rsidR="00AF5360">
                  <w:rPr>
                    <w:sz w:val="36"/>
                  </w:rPr>
                  <w:t>6</w:t>
                </w:r>
                <w:r w:rsidR="00205BB5">
                  <w:rPr>
                    <w:sz w:val="36"/>
                  </w:rPr>
                  <w:t xml:space="preserve">0000 </w:t>
                </w:r>
                <w:proofErr w:type="gramStart"/>
                <w:r w:rsidR="00205BB5">
                  <w:rPr>
                    <w:sz w:val="36"/>
                  </w:rPr>
                  <w:t>ПР</w:t>
                </w:r>
                <w:proofErr w:type="gramEnd"/>
              </w:p>
            </w:txbxContent>
          </v:textbox>
        </v:shape>
      </w:pict>
    </w:r>
    <w:r>
      <w:rPr>
        <w:noProof/>
      </w:rPr>
      <w:pict>
        <v:line id="Line 21" o:spid="_x0000_s4139" style="position:absolute;flip:y;z-index:251643392;visibility:visibl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</w:pict>
    </w:r>
    <w:r>
      <w:rPr>
        <w:noProof/>
      </w:rPr>
      <w:pict>
        <v:shape id="Text Box 37" o:spid="_x0000_s4138" type="#_x0000_t202" style="position:absolute;margin-left:178.9pt;margin-top:-43.4pt;width:184.75pt;height:68.15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<v:textbox style="mso-next-textbox:#Text Box 37">
            <w:txbxContent>
              <w:p w:rsidR="00000C25" w:rsidRDefault="002B3760" w:rsidP="000739EB">
                <w:pPr>
                  <w:jc w:val="center"/>
                  <w:rPr>
                    <w:bCs/>
                    <w:color w:val="000000"/>
                    <w:sz w:val="24"/>
                    <w:shd w:val="clear" w:color="auto" w:fill="FFFFFF"/>
                  </w:rPr>
                </w:pPr>
                <w:r>
                  <w:rPr>
                    <w:bCs/>
                    <w:color w:val="000000"/>
                    <w:sz w:val="24"/>
                    <w:shd w:val="clear" w:color="auto" w:fill="FFFFFF"/>
                  </w:rPr>
                  <w:t>Практическая работа №</w:t>
                </w:r>
                <w:r w:rsidR="001332D7">
                  <w:rPr>
                    <w:bCs/>
                    <w:color w:val="000000"/>
                    <w:sz w:val="24"/>
                    <w:shd w:val="clear" w:color="auto" w:fill="FFFFFF"/>
                  </w:rPr>
                  <w:t>1</w:t>
                </w:r>
              </w:p>
              <w:p w:rsidR="00205BB5" w:rsidRPr="00207F1E" w:rsidRDefault="00205BB5" w:rsidP="000739EB">
                <w:pPr>
                  <w:jc w:val="center"/>
                  <w:rPr>
                    <w:sz w:val="18"/>
                    <w:szCs w:val="28"/>
                  </w:rPr>
                </w:pPr>
                <w:r>
                  <w:rPr>
                    <w:bCs/>
                    <w:color w:val="000000"/>
                    <w:sz w:val="24"/>
                    <w:shd w:val="clear" w:color="auto" w:fill="FFFFFF"/>
                  </w:rPr>
                  <w:t>«</w:t>
                </w:r>
                <w:r w:rsidR="000739EB">
                  <w:rPr>
                    <w:bCs/>
                    <w:color w:val="000000"/>
                    <w:sz w:val="24"/>
                    <w:shd w:val="clear" w:color="auto" w:fill="FFFFFF"/>
                  </w:rPr>
                  <w:t>Алгоритмы поиска</w:t>
                </w:r>
                <w:r>
                  <w:rPr>
                    <w:bCs/>
                    <w:color w:val="000000"/>
                    <w:sz w:val="24"/>
                    <w:shd w:val="clear" w:color="auto" w:fill="FFFFFF"/>
                  </w:rPr>
                  <w:t>»</w:t>
                </w:r>
              </w:p>
            </w:txbxContent>
          </v:textbox>
        </v:shape>
      </w:pict>
    </w:r>
    <w:r>
      <w:rPr>
        <w:noProof/>
      </w:rPr>
      <w:pict>
        <v:shape id="Text Box 39" o:spid="_x0000_s4137" type="#_x0000_t202" style="position:absolute;margin-left:38.95pt;margin-top:-32.25pt;width:80.15pt;height:18pt;z-index:-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<v:textbox style="mso-next-textbox:#Text Box 39">
            <w:txbxContent>
              <w:p w:rsidR="00000C25" w:rsidRPr="00524D32" w:rsidRDefault="000739EB" w:rsidP="00524D32">
                <w:pPr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Берёза А. Н.</w:t>
                </w:r>
              </w:p>
            </w:txbxContent>
          </v:textbox>
        </v:shape>
      </w:pict>
    </w:r>
    <w:r>
      <w:rPr>
        <w:noProof/>
      </w:rPr>
      <w:pict>
        <v:shape id="Text Box 68" o:spid="_x0000_s4136" type="#_x0000_t202" style="position:absolute;margin-left:464.2pt;margin-top:-30.15pt;width:35.7pt;height:18pt;z-index:-251624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<v:textbox style="mso-next-textbox:#Text Box 68" inset=".5mm,.3mm,.5mm">
            <w:txbxContent>
              <w:p w:rsidR="00000C25" w:rsidRPr="00A9567B" w:rsidRDefault="00000C25" w:rsidP="00460486">
                <w:pPr>
                  <w:jc w:val="center"/>
                </w:pPr>
              </w:p>
            </w:txbxContent>
          </v:textbox>
        </v:shape>
      </w:pict>
    </w:r>
    <w:r>
      <w:rPr>
        <w:noProof/>
      </w:rPr>
      <w:pict>
        <v:shape id="Text Box 67" o:spid="_x0000_s4135" type="#_x0000_t202" style="position:absolute;margin-left:411pt;margin-top:-30.15pt;width:35.7pt;height:18pt;z-index:-251625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<v:textbox style="mso-next-textbox:#Text Box 67" inset=",.3mm">
            <w:txbxContent>
              <w:p w:rsidR="00000C25" w:rsidRPr="00D82BE6" w:rsidRDefault="00000C25" w:rsidP="00374D7C">
                <w:pPr>
                  <w:jc w:val="center"/>
                </w:pPr>
                <w:r>
                  <w:t>1</w:t>
                </w:r>
              </w:p>
            </w:txbxContent>
          </v:textbox>
        </v:shape>
      </w:pict>
    </w:r>
    <w:r>
      <w:rPr>
        <w:noProof/>
      </w:rPr>
      <w:pict>
        <v:shape id="Text Box 66" o:spid="_x0000_s4134" type="#_x0000_t202" style="position:absolute;margin-left:365.7pt;margin-top:-27.85pt;width:39.65pt;height:18pt;z-index:-251627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<v:textbox style="mso-next-textbox:#Text Box 66" inset=".5mm,.1mm,.5mm">
            <w:txbxContent>
              <w:p w:rsidR="00000C25" w:rsidRDefault="00000C25" w:rsidP="000D2B8A">
                <w:pPr>
                  <w:pStyle w:val="a6"/>
                </w:pPr>
              </w:p>
            </w:txbxContent>
          </v:textbox>
        </v:shape>
      </w:pict>
    </w:r>
    <w:r>
      <w:rPr>
        <w:noProof/>
      </w:rPr>
      <w:pict>
        <v:shape id="Text Box 64" o:spid="_x0000_s4133" type="#_x0000_t202" style="position:absolute;margin-left:43.45pt;margin-top:9.8pt;width:62.45pt;height:18pt;z-index:-25162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<v:textbox style="mso-next-textbox:#Text Box 64">
            <w:txbxContent>
              <w:p w:rsidR="00000C25" w:rsidRDefault="00000C25" w:rsidP="000D2B8A">
                <w:pPr>
                  <w:pStyle w:val="a6"/>
                  <w:jc w:val="left"/>
                </w:pPr>
              </w:p>
            </w:txbxContent>
          </v:textbox>
        </v:shape>
      </w:pict>
    </w:r>
    <w:r>
      <w:rPr>
        <w:noProof/>
      </w:rPr>
      <w:pict>
        <v:shape id="Text Box 65" o:spid="_x0000_s4132" type="#_x0000_t202" style="position:absolute;margin-left:44.2pt;margin-top:-5.2pt;width:62.45pt;height:18pt;z-index:-25162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<v:textbox style="mso-next-textbox:#Text Box 65">
            <w:txbxContent>
              <w:p w:rsidR="00000C25" w:rsidRDefault="00000C25" w:rsidP="000D2B8A">
                <w:pPr>
                  <w:pStyle w:val="a6"/>
                  <w:jc w:val="left"/>
                </w:pPr>
              </w:p>
            </w:txbxContent>
          </v:textbox>
        </v:shape>
      </w:pict>
    </w:r>
    <w:r>
      <w:rPr>
        <w:noProof/>
      </w:rPr>
      <w:pict>
        <v:shape id="Text Box 62" o:spid="_x0000_s4131" type="#_x0000_t202" style="position:absolute;margin-left:-8.25pt;margin-top:12.8pt;width:53.5pt;height:18pt;z-index:-25163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<v:textbox style="mso-next-textbox:#Text Box 62" inset=",.3mm">
            <w:txbxContent>
              <w:p w:rsidR="00000C25" w:rsidRPr="00803C8C" w:rsidRDefault="00000C25" w:rsidP="00803C8C">
                <w:proofErr w:type="spellStart"/>
                <w:r w:rsidRPr="00803C8C">
                  <w:rPr>
                    <w:rFonts w:ascii="Arial" w:hAnsi="Arial" w:cs="Arial"/>
                    <w:i/>
                    <w:sz w:val="16"/>
                    <w:szCs w:val="16"/>
                  </w:rPr>
                  <w:t>Утв</w:t>
                </w:r>
                <w:r>
                  <w:rPr>
                    <w:rFonts w:ascii="Arial" w:hAnsi="Arial" w:cs="Arial"/>
                    <w:i/>
                    <w:sz w:val="16"/>
                    <w:szCs w:val="16"/>
                  </w:rPr>
                  <w:t>ерд</w:t>
                </w:r>
                <w:proofErr w:type="spellEnd"/>
              </w:p>
            </w:txbxContent>
          </v:textbox>
        </v:shape>
      </w:pict>
    </w:r>
    <w:r>
      <w:rPr>
        <w:noProof/>
      </w:rPr>
      <w:pict>
        <v:shape id="Text Box 63" o:spid="_x0000_s4130" type="#_x0000_t202" style="position:absolute;margin-left:-6.05pt;margin-top:-2.25pt;width:53.5pt;height:18pt;z-index:-25163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<v:textbox style="mso-next-textbox:#Text Box 63" inset=",.3mm">
            <w:txbxContent>
              <w:p w:rsidR="00000C25" w:rsidRDefault="00000C25" w:rsidP="000D2B8A">
                <w:pPr>
                  <w:pStyle w:val="a6"/>
                  <w:jc w:val="left"/>
                </w:pPr>
                <w:r>
                  <w:t>Н. контр.</w:t>
                </w:r>
              </w:p>
            </w:txbxContent>
          </v:textbox>
        </v:shape>
      </w:pict>
    </w:r>
    <w:r>
      <w:rPr>
        <w:noProof/>
      </w:rPr>
      <w:pict>
        <v:shape id="Text Box 61" o:spid="_x0000_s4129" type="#_x0000_t202" style="position:absolute;margin-left:0;margin-top:14.05pt;width:53.5pt;height:18pt;z-index:-25163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<v:textbox style="mso-next-textbox:#Text Box 61">
            <w:txbxContent>
              <w:p w:rsidR="00000C25" w:rsidRDefault="00000C25" w:rsidP="000D2B8A">
                <w:pPr>
                  <w:pStyle w:val="a6"/>
                  <w:jc w:val="left"/>
                </w:pPr>
                <w:proofErr w:type="spellStart"/>
                <w:r>
                  <w:t>Провер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>
      <w:rPr>
        <w:noProof/>
      </w:rPr>
      <w:pict>
        <v:shape id="Text Box 36" o:spid="_x0000_s4128" type="#_x0000_t202" style="position:absolute;margin-left:394.4pt;margin-top:-11.25pt;width:89.2pt;height:36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<v:textbox style="mso-next-textbox:#Text Box 36">
            <w:txbxContent>
              <w:p w:rsidR="00AF5360" w:rsidRPr="009C19BB" w:rsidRDefault="00AF5360" w:rsidP="00AF5360">
                <w:pPr>
                  <w:jc w:val="center"/>
                  <w:rPr>
                    <w:sz w:val="18"/>
                    <w:szCs w:val="18"/>
                  </w:rPr>
                </w:pPr>
                <w:proofErr w:type="spellStart"/>
                <w:r w:rsidRPr="009C19BB">
                  <w:rPr>
                    <w:sz w:val="18"/>
                    <w:szCs w:val="18"/>
                  </w:rPr>
                  <w:t>ИСОиП</w:t>
                </w:r>
                <w:proofErr w:type="spellEnd"/>
                <w:r w:rsidRPr="009C19BB">
                  <w:rPr>
                    <w:sz w:val="18"/>
                    <w:szCs w:val="18"/>
                  </w:rPr>
                  <w:t xml:space="preserve"> (филиал) ДГТУ в г</w:t>
                </w:r>
                <w:proofErr w:type="gramStart"/>
                <w:r w:rsidRPr="009C19BB">
                  <w:rPr>
                    <w:sz w:val="18"/>
                    <w:szCs w:val="18"/>
                  </w:rPr>
                  <w:t>.Ш</w:t>
                </w:r>
                <w:proofErr w:type="gramEnd"/>
                <w:r w:rsidRPr="009C19BB">
                  <w:rPr>
                    <w:sz w:val="18"/>
                    <w:szCs w:val="18"/>
                  </w:rPr>
                  <w:t>ахты</w:t>
                </w:r>
              </w:p>
              <w:p w:rsidR="00AF5360" w:rsidRPr="000F7118" w:rsidRDefault="00AF5360" w:rsidP="00AF5360">
                <w:pPr>
                  <w:jc w:val="center"/>
                  <w:rPr>
                    <w:rFonts w:ascii="GOST Type BU" w:hAnsi="GOST Type BU"/>
                    <w:i/>
                    <w:sz w:val="32"/>
                    <w:szCs w:val="32"/>
                  </w:rPr>
                </w:pPr>
                <w:r w:rsidRPr="009C19BB">
                  <w:rPr>
                    <w:sz w:val="18"/>
                    <w:szCs w:val="18"/>
                  </w:rPr>
                  <w:t>ИСТ-Т</w:t>
                </w:r>
                <w:r w:rsidRPr="009C19BB">
                  <w:rPr>
                    <w:sz w:val="18"/>
                    <w:szCs w:val="18"/>
                    <w:lang w:val="en-US"/>
                  </w:rPr>
                  <w:t>b</w:t>
                </w:r>
                <w:r>
                  <w:rPr>
                    <w:sz w:val="18"/>
                    <w:szCs w:val="18"/>
                  </w:rPr>
                  <w:t>2</w:t>
                </w:r>
                <w:r w:rsidRPr="000F7118">
                  <w:rPr>
                    <w:sz w:val="18"/>
                    <w:szCs w:val="18"/>
                  </w:rPr>
                  <w:t>1</w:t>
                </w:r>
              </w:p>
              <w:p w:rsidR="00000C25" w:rsidRPr="00AF5360" w:rsidRDefault="00000C25" w:rsidP="00AF5360">
                <w:pPr>
                  <w:rPr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5" o:spid="_x0000_s4127" type="#_x0000_t202" style="position:absolute;margin-left:38.95pt;margin-top:-46.75pt;width:80.3pt;height:18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<v:textbox style="mso-next-textbox:#Text Box 35">
            <w:txbxContent>
              <w:p w:rsidR="00000C25" w:rsidRPr="000739EB" w:rsidRDefault="00AF5360" w:rsidP="00850E2A">
                <w:pPr>
                  <w:rPr>
                    <w:sz w:val="14"/>
                    <w:szCs w:val="18"/>
                  </w:rPr>
                </w:pPr>
                <w:proofErr w:type="spellStart"/>
                <w:r>
                  <w:rPr>
                    <w:sz w:val="14"/>
                    <w:szCs w:val="18"/>
                  </w:rPr>
                  <w:t>Капустянскмй</w:t>
                </w:r>
                <w:proofErr w:type="spellEnd"/>
                <w:r>
                  <w:rPr>
                    <w:sz w:val="14"/>
                    <w:szCs w:val="18"/>
                  </w:rPr>
                  <w:t xml:space="preserve"> И.А.</w:t>
                </w:r>
              </w:p>
              <w:p w:rsidR="00000C25" w:rsidRPr="002C298D" w:rsidRDefault="00000C25" w:rsidP="00460486">
                <w:pPr>
                  <w:rPr>
                    <w:sz w:val="16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4" o:spid="_x0000_s4126" type="#_x0000_t202" style="position:absolute;margin-left:-10.6pt;margin-top:-32.75pt;width:53.5pt;height:18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<v:textbox style="mso-next-textbox:#Text Box 34">
            <w:txbxContent>
              <w:p w:rsidR="00000C25" w:rsidRDefault="00000C25" w:rsidP="000D2B8A">
                <w:pPr>
                  <w:pStyle w:val="a6"/>
                  <w:jc w:val="left"/>
                </w:pPr>
                <w:proofErr w:type="spellStart"/>
                <w:r>
                  <w:t>Провер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>
      <w:rPr>
        <w:noProof/>
      </w:rPr>
      <w:pict>
        <v:shape id="Text Box 33" o:spid="_x0000_s4125" type="#_x0000_t202" style="position:absolute;margin-left:-10.1pt;margin-top:-47.25pt;width:60.95pt;height:18pt;z-index:-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<v:textbox style="mso-next-textbox:#Text Box 33">
            <w:txbxContent>
              <w:p w:rsidR="00000C25" w:rsidRDefault="00000C25" w:rsidP="000D2B8A">
                <w:pPr>
                  <w:pStyle w:val="a6"/>
                  <w:jc w:val="left"/>
                </w:pPr>
                <w:proofErr w:type="spellStart"/>
                <w:r>
                  <w:t>Разраб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>
      <w:rPr>
        <w:noProof/>
      </w:rPr>
      <w:pict>
        <v:shape id="Text Box 32" o:spid="_x0000_s4124" type="#_x0000_t202" style="position:absolute;margin-left:457.8pt;margin-top:-46.75pt;width:44.65pt;height:18pt;z-index:-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<v:textbox style="mso-next-textbox:#Text Box 32">
            <w:txbxContent>
              <w:p w:rsidR="00000C25" w:rsidRDefault="00000C25" w:rsidP="000D2B8A">
                <w:pPr>
                  <w:pStyle w:val="a6"/>
                </w:pPr>
                <w:r>
                  <w:t>Листов</w:t>
                </w:r>
              </w:p>
            </w:txbxContent>
          </v:textbox>
        </v:shape>
      </w:pict>
    </w:r>
    <w:r>
      <w:rPr>
        <w:noProof/>
      </w:rPr>
      <w:pict>
        <v:shape id="Text Box 31" o:spid="_x0000_s4123" type="#_x0000_t202" style="position:absolute;margin-left:369.1pt;margin-top:-46.75pt;width:35.65pt;height:18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<v:textbox style="mso-next-textbox:#Text Box 31" inset=".5mm,,.5mm">
            <w:txbxContent>
              <w:p w:rsidR="00000C25" w:rsidRDefault="00000C25" w:rsidP="000D2B8A">
                <w:pPr>
                  <w:pStyle w:val="a6"/>
                </w:pPr>
                <w:r>
                  <w:t>Литера</w:t>
                </w:r>
              </w:p>
            </w:txbxContent>
          </v:textbox>
        </v:shape>
      </w:pict>
    </w:r>
    <w:r>
      <w:rPr>
        <w:noProof/>
      </w:rPr>
      <w:pict>
        <v:line id="Line 30" o:spid="_x0000_s4122" style="position:absolute;flip:y;z-index:251652608;visibility:visibl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</w:pict>
    </w:r>
    <w:r>
      <w:rPr>
        <w:noProof/>
      </w:rPr>
      <w:pict>
        <v:line id="Line 29" o:spid="_x0000_s4121" style="position:absolute;flip:y;z-index:251651584;visibility:visibl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</w:pict>
    </w:r>
    <w:r>
      <w:rPr>
        <w:noProof/>
      </w:rPr>
      <w:pict>
        <v:line id="Line 28" o:spid="_x0000_s4120" style="position:absolute;z-index:251650560;visibility:visibl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</w:pict>
    </w:r>
    <w:r>
      <w:rPr>
        <w:noProof/>
      </w:rPr>
      <w:pict>
        <v:line id="Line 27" o:spid="_x0000_s4119" style="position:absolute;z-index:251649536;visibility:visibl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</w:pict>
    </w:r>
    <w:r>
      <w:rPr>
        <w:noProof/>
      </w:rPr>
      <w:pict>
        <v:line id="Line 26" o:spid="_x0000_s4118" style="position:absolute;z-index:251648512;visibility:visibl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</w:pict>
    </w:r>
    <w:r>
      <w:rPr>
        <w:noProof/>
      </w:rPr>
      <w:pict>
        <v:line id="Line 25" o:spid="_x0000_s4117" style="position:absolute;z-index:251647488;visibility:visibl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</w:pict>
    </w:r>
    <w:r>
      <w:rPr>
        <w:noProof/>
      </w:rPr>
      <w:pict>
        <v:line id="Line 24" o:spid="_x0000_s4116" style="position:absolute;z-index:251646464;visibility:visibl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</w:pict>
    </w:r>
    <w:r>
      <w:rPr>
        <w:noProof/>
      </w:rPr>
      <w:pict>
        <v:line id="Line 23" o:spid="_x0000_s4115" style="position:absolute;z-index:251645440;visibility:visibl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</w:pict>
    </w:r>
    <w:r>
      <w:rPr>
        <w:noProof/>
      </w:rPr>
      <w:pict>
        <v:line id="Line 22" o:spid="_x0000_s4114" style="position:absolute;flip:y;z-index:251644416;visibility:visibl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</w:pict>
    </w:r>
    <w:r>
      <w:rPr>
        <w:noProof/>
      </w:rPr>
      <w:pict>
        <v:line id="Line 20" o:spid="_x0000_s4113" style="position:absolute;flip:y;z-index:251642368;visibility:visibl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</w:pict>
    </w:r>
    <w:r>
      <w:rPr>
        <w:noProof/>
      </w:rPr>
      <w:pict>
        <v:line id="Line 19" o:spid="_x0000_s4112" style="position:absolute;flip:y;z-index:251641344;visibility:visibl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</w:pict>
    </w:r>
    <w:r>
      <w:rPr>
        <w:noProof/>
      </w:rPr>
      <w:pict>
        <v:line id="Line 18" o:spid="_x0000_s4111" style="position:absolute;z-index:251640320;visibility:visibl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</w:pict>
    </w:r>
    <w:r>
      <w:rPr>
        <w:noProof/>
      </w:rPr>
      <w:pict>
        <v:line id="Line 17" o:spid="_x0000_s4110" style="position:absolute;z-index:251639296;visibility:visibl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</w:pict>
    </w:r>
    <w:r>
      <w:rPr>
        <w:noProof/>
      </w:rPr>
      <w:pict>
        <v:line id="Line 16" o:spid="_x0000_s4109" style="position:absolute;z-index:251638272;visibility:visibl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</w:pict>
    </w:r>
    <w:r>
      <w:rPr>
        <w:noProof/>
      </w:rPr>
      <w:pict>
        <v:line id="Line 15" o:spid="_x0000_s4108" style="position:absolute;z-index:251637248;visibility:visibl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</w:pict>
    </w:r>
    <w:r>
      <w:rPr>
        <w:noProof/>
      </w:rPr>
      <w:pict>
        <v:line id="Line 14" o:spid="_x0000_s4107" style="position:absolute;z-index:251636224;visibility:visibl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</w:pict>
    </w:r>
    <w:r>
      <w:rPr>
        <w:noProof/>
      </w:rPr>
      <w:pict>
        <v:shape id="Text Box 13" o:spid="_x0000_s4106" type="#_x0000_t202" style="position:absolute;margin-left:411.5pt;margin-top:-46.75pt;width:35.7pt;height:18pt;z-index:-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<v:textbox style="mso-next-textbox:#Text Box 13">
            <w:txbxContent>
              <w:p w:rsidR="00000C25" w:rsidRDefault="00000C25" w:rsidP="000D2B8A">
                <w:pPr>
                  <w:pStyle w:val="a6"/>
                </w:pPr>
                <w:r>
                  <w:t>Лист</w:t>
                </w:r>
              </w:p>
            </w:txbxContent>
          </v:textbox>
        </v:shape>
      </w:pict>
    </w:r>
    <w:r>
      <w:rPr>
        <w:noProof/>
      </w:rPr>
      <w:pict>
        <v:shape id="Text Box 12" o:spid="_x0000_s4105" type="#_x0000_t202" style="position:absolute;margin-left:146.05pt;margin-top:-61.75pt;width:41.75pt;height:18pt;z-index:-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<v:textbox style="mso-next-textbox:#Text Box 12">
            <w:txbxContent>
              <w:p w:rsidR="00000C25" w:rsidRDefault="00000C25" w:rsidP="000D2B8A">
                <w:pPr>
                  <w:pStyle w:val="a6"/>
                </w:pPr>
                <w:r>
                  <w:t>Дата</w:t>
                </w:r>
              </w:p>
            </w:txbxContent>
          </v:textbox>
        </v:shape>
      </w:pict>
    </w:r>
    <w:r>
      <w:rPr>
        <w:noProof/>
      </w:rPr>
      <w:pict>
        <v:shape id="Text Box 11" o:spid="_x0000_s4104" type="#_x0000_t202" style="position:absolute;margin-left:104.4pt;margin-top:-61pt;width:51.9pt;height:21.25pt;z-index:-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<v:textbox style="mso-next-textbox:#Text Box 11">
            <w:txbxContent>
              <w:p w:rsidR="00000C25" w:rsidRDefault="00000C25" w:rsidP="000D2B8A">
                <w:pPr>
                  <w:pStyle w:val="a6"/>
                </w:pPr>
                <w:r>
                  <w:t>Подпись</w:t>
                </w:r>
              </w:p>
            </w:txbxContent>
          </v:textbox>
        </v:shape>
      </w:pict>
    </w:r>
    <w:r>
      <w:rPr>
        <w:noProof/>
      </w:rPr>
      <w:pict>
        <v:shape id="Text Box 10" o:spid="_x0000_s4103" type="#_x0000_t202" style="position:absolute;margin-left:50.85pt;margin-top:-61.75pt;width:53.55pt;height:18pt;z-index:-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<v:textbox style="mso-next-textbox:#Text Box 10">
            <w:txbxContent>
              <w:p w:rsidR="00000C25" w:rsidRDefault="00000C25" w:rsidP="000D2B8A">
                <w:pPr>
                  <w:pStyle w:val="a6"/>
                </w:pPr>
                <w:r>
                  <w:t>№ докум.</w:t>
                </w:r>
              </w:p>
            </w:txbxContent>
          </v:textbox>
        </v:shape>
      </w:pict>
    </w:r>
    <w:r>
      <w:rPr>
        <w:noProof/>
      </w:rPr>
      <w:pict>
        <v:shape id="Text Box 9" o:spid="_x0000_s4102" type="#_x0000_t202" style="position:absolute;margin-left:11.45pt;margin-top:-61.75pt;width:35.7pt;height:18pt;z-index:-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<v:textbox style="mso-next-textbox:#Text Box 9">
            <w:txbxContent>
              <w:p w:rsidR="00000C25" w:rsidRDefault="00000C25" w:rsidP="000D2B8A">
                <w:pPr>
                  <w:pStyle w:val="a6"/>
                </w:pPr>
                <w:r>
                  <w:t>Лист</w:t>
                </w:r>
              </w:p>
            </w:txbxContent>
          </v:textbox>
        </v:shape>
      </w:pict>
    </w:r>
    <w:r>
      <w:rPr>
        <w:noProof/>
      </w:rPr>
      <w:pict>
        <v:shape id="Text Box 8" o:spid="_x0000_s4101" type="#_x0000_t202" style="position:absolute;margin-left:-11.6pt;margin-top:-61.75pt;width:35.7pt;height:18pt;z-index:-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<v:textbox style="mso-next-textbox:#Text Box 8">
            <w:txbxContent>
              <w:p w:rsidR="00000C25" w:rsidRDefault="00000C25" w:rsidP="000D2B8A">
                <w:pPr>
                  <w:pStyle w:val="a6"/>
                </w:pPr>
                <w:proofErr w:type="spellStart"/>
                <w:r>
                  <w:t>Изм</w:t>
                </w:r>
                <w:proofErr w:type="spellEnd"/>
                <w:r>
                  <w:t>.</w:t>
                </w:r>
              </w:p>
            </w:txbxContent>
          </v:textbox>
        </v:shape>
      </w:pict>
    </w:r>
    <w:r>
      <w:rPr>
        <w:noProof/>
      </w:rPr>
      <w:pict>
        <v:line id="Line 7" o:spid="_x0000_s4100" style="position:absolute;z-index:251629056;visibility:visibl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</w:pict>
    </w:r>
    <w:r>
      <w:rPr>
        <w:noProof/>
      </w:rPr>
      <w:pict>
        <v:line id="Line 6" o:spid="_x0000_s4099" style="position:absolute;z-index:251628032;visibility:visibl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</w:pict>
    </w:r>
    <w:r>
      <w:rPr>
        <w:noProof/>
      </w:rPr>
      <w:pict>
        <v:line id="Line 5" o:spid="_x0000_s4098" style="position:absolute;z-index:251627008;visibility:visibl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</w:pict>
    </w:r>
    <w:r>
      <w:rPr>
        <w:noProof/>
      </w:rPr>
      <w:pict>
        <v:line id="Line 4" o:spid="_x0000_s4097" style="position:absolute;z-index:251625984;visibility:visibl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B29" w:rsidRDefault="00474B29">
      <w:r>
        <w:separator/>
      </w:r>
    </w:p>
  </w:footnote>
  <w:footnote w:type="continuationSeparator" w:id="0">
    <w:p w:rsidR="00474B29" w:rsidRDefault="00474B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25" w:rsidRDefault="0014486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00C25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00C25">
      <w:rPr>
        <w:rStyle w:val="a4"/>
        <w:noProof/>
      </w:rPr>
      <w:t>4</w:t>
    </w:r>
    <w:r>
      <w:rPr>
        <w:rStyle w:val="a4"/>
      </w:rPr>
      <w:fldChar w:fldCharType="end"/>
    </w:r>
  </w:p>
  <w:p w:rsidR="00000C25" w:rsidRDefault="00000C25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25" w:rsidRDefault="00144868">
    <w:pPr>
      <w:pStyle w:val="a3"/>
      <w:ind w:right="360"/>
    </w:pPr>
    <w:r>
      <w:rPr>
        <w:noProof/>
      </w:rPr>
      <w:pict>
        <v:line id="Line 42" o:spid="_x0000_s4165" style="position:absolute;z-index:251664896;visibility:visible;mso-position-horizontal-relative:page;mso-position-vertical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<w10:wrap anchorx="page" anchory="page"/>
        </v:line>
      </w:pict>
    </w:r>
    <w:r>
      <w:rPr>
        <w:noProof/>
      </w:rPr>
      <w:pict>
        <v:line id="Line 41" o:spid="_x0000_s4164" style="position:absolute;z-index:251663872;visibility:visible;mso-position-horizontal-relative:page;mso-position-vertical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<w10:wrap anchorx="page" anchory="page"/>
        </v:line>
      </w:pict>
    </w:r>
    <w:r>
      <w:rPr>
        <w:noProof/>
      </w:rPr>
      <w:pict>
        <v:line id="Line 40" o:spid="_x0000_s4163" style="position:absolute;z-index:251662848;visibility:visible;mso-position-horizontal-relative:page;mso-position-vertical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<w10:wrap anchorx="page" anchory="page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25" w:rsidRDefault="00144868">
    <w:pPr>
      <w:pStyle w:val="a3"/>
    </w:pPr>
    <w:r>
      <w:rPr>
        <w:noProof/>
      </w:rPr>
      <w:pict>
        <v:line id="Line 3" o:spid="_x0000_s4143" style="position:absolute;z-index:251624960;visibility:visibl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</w:pict>
    </w:r>
    <w:r>
      <w:rPr>
        <w:noProof/>
      </w:rPr>
      <w:pict>
        <v:line id="Line 2" o:spid="_x0000_s4142" style="position:absolute;z-index:251623936;visibility:visibl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</w:pict>
    </w:r>
    <w:r>
      <w:rPr>
        <w:noProof/>
      </w:rPr>
      <w:pict>
        <v:line id="Line 1" o:spid="_x0000_s4141" style="position:absolute;z-index:251622912;visibility:visibl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5122" style="mso-position-horizontal-relative:page" fill="f" fillcolor="white" stroke="f">
      <v:fill color="white" on="f"/>
      <v:stroke on="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41066"/>
    <w:rsid w:val="00000C25"/>
    <w:rsid w:val="00001D40"/>
    <w:rsid w:val="00002DF5"/>
    <w:rsid w:val="000038A0"/>
    <w:rsid w:val="0000400F"/>
    <w:rsid w:val="00005F9B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6B3C"/>
    <w:rsid w:val="000A70AB"/>
    <w:rsid w:val="000A7A1B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4868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74B29"/>
    <w:rsid w:val="00484C75"/>
    <w:rsid w:val="00485A36"/>
    <w:rsid w:val="00486F4E"/>
    <w:rsid w:val="004C0F82"/>
    <w:rsid w:val="004C3E8E"/>
    <w:rsid w:val="004C5521"/>
    <w:rsid w:val="004C76F9"/>
    <w:rsid w:val="004D3EED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C0EC7"/>
    <w:rsid w:val="009C21C8"/>
    <w:rsid w:val="009C3B87"/>
    <w:rsid w:val="009C4FBB"/>
    <w:rsid w:val="009C75C8"/>
    <w:rsid w:val="009D3D85"/>
    <w:rsid w:val="009D7191"/>
    <w:rsid w:val="009E08B3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A7FF9"/>
    <w:rsid w:val="00AB0CCD"/>
    <w:rsid w:val="00AB526A"/>
    <w:rsid w:val="00AB6E41"/>
    <w:rsid w:val="00AC1F85"/>
    <w:rsid w:val="00AC4EDC"/>
    <w:rsid w:val="00AD421F"/>
    <w:rsid w:val="00AE1DCE"/>
    <w:rsid w:val="00AF270E"/>
    <w:rsid w:val="00AF5360"/>
    <w:rsid w:val="00B11E8C"/>
    <w:rsid w:val="00B140C6"/>
    <w:rsid w:val="00B153F9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64B74"/>
    <w:rsid w:val="00F6728C"/>
    <w:rsid w:val="00F70E1E"/>
    <w:rsid w:val="00F7153E"/>
    <w:rsid w:val="00F73BD0"/>
    <w:rsid w:val="00F752E6"/>
    <w:rsid w:val="00F76526"/>
    <w:rsid w:val="00F81339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2.emf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88FD0-24D0-4A72-B79A-14765119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</Template>
  <TotalTime>4</TotalTime>
  <Pages>11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User</cp:lastModifiedBy>
  <cp:revision>2</cp:revision>
  <cp:lastPrinted>2011-10-16T06:50:00Z</cp:lastPrinted>
  <dcterms:created xsi:type="dcterms:W3CDTF">2020-04-16T09:30:00Z</dcterms:created>
  <dcterms:modified xsi:type="dcterms:W3CDTF">2020-04-16T09:30:00Z</dcterms:modified>
</cp:coreProperties>
</file>